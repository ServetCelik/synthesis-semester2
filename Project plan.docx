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A848" w14:textId="28DA796C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3390DEA9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40FC8BED" w14:textId="6D89AD04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A3B64D" wp14:editId="55BF6DB6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3158C" w14:textId="44223F8B" w:rsidR="00814823" w:rsidRPr="008A25CD" w:rsidRDefault="002030E8" w:rsidP="00814823">
                                  <w:pPr>
                                    <w:pStyle w:val="ReportTitle"/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</w:pPr>
                                  <w:r w:rsidRPr="002030E8"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t>DuelSys inc.</w:t>
                                  </w:r>
                                  <w: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t xml:space="preserve"> S</w:t>
                                  </w:r>
                                  <w:r w:rsidRPr="002030E8"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t xml:space="preserve">oftware </w:t>
                                  </w:r>
                                  <w: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t>S</w:t>
                                  </w:r>
                                  <w:r w:rsidRPr="002030E8"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t>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DA3B6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p w14:paraId="0C73158C" w14:textId="44223F8B" w:rsidR="00814823" w:rsidRPr="008A25CD" w:rsidRDefault="002030E8" w:rsidP="00814823">
                            <w:pPr>
                              <w:pStyle w:val="ReportTitle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2030E8">
                              <w:rPr>
                                <w:b/>
                                <w:sz w:val="60"/>
                                <w:szCs w:val="60"/>
                              </w:rPr>
                              <w:t>DuelSys inc.</w:t>
                            </w: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 xml:space="preserve"> S</w:t>
                            </w:r>
                            <w:r w:rsidRPr="002030E8">
                              <w:rPr>
                                <w:b/>
                                <w:sz w:val="60"/>
                                <w:szCs w:val="60"/>
                              </w:rPr>
                              <w:t xml:space="preserve">oftware </w:t>
                            </w: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S</w:t>
                            </w:r>
                            <w:r w:rsidRPr="002030E8">
                              <w:rPr>
                                <w:b/>
                                <w:sz w:val="60"/>
                                <w:szCs w:val="60"/>
                              </w:rPr>
                              <w:t>olution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36A58B" wp14:editId="4279AC7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3C72DF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112f51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3512B8CC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57BAD1E2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17406D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17406D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0D98148" wp14:editId="43418843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placeholder>
                                      <w:docPart w:val="F2595FA401174235BAA047607AD3A14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5D9EEC91" w14:textId="4A2DAA11" w:rsidR="00814823" w:rsidRDefault="000050FB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Project </w:t>
                                      </w:r>
                                      <w:r w:rsidR="00374B02">
                                        <w:t>Plan</w:t>
                                      </w:r>
                                      <w:r>
                                        <w:t xml:space="preserve">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D9814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placeholder>
                                <w:docPart w:val="F2595FA401174235BAA047607AD3A14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D9EEC91" w14:textId="4A2DAA11" w:rsidR="00814823" w:rsidRDefault="000050FB" w:rsidP="00814823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Project </w:t>
                                </w:r>
                                <w:r w:rsidR="00374B02">
                                  <w:t>Plan</w:t>
                                </w:r>
                                <w:r>
                                  <w:t xml:space="preserve"> Document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30F09820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0F6FC6" w:themeFill="accent1"/>
            <w:vAlign w:val="center"/>
          </w:tcPr>
          <w:p w14:paraId="2A4840F4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17406D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17406D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4155BC4" wp14:editId="1274EAC7">
                      <wp:extent cx="7001933" cy="1005840"/>
                      <wp:effectExtent l="0" t="0" r="0" b="381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1933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35EBF8" w14:textId="77777777" w:rsidR="002030E8" w:rsidRPr="002030E8" w:rsidRDefault="002030E8" w:rsidP="002030E8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</w:pPr>
                                  <w:r w:rsidRPr="002030E8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The company DuelSys inc. wants a software solution to allow their customers (sport associations) to </w:t>
                                  </w:r>
                                </w:p>
                                <w:p w14:paraId="16072C9B" w14:textId="47F16EFD" w:rsidR="00374B02" w:rsidRDefault="002030E8" w:rsidP="002030E8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</w:pPr>
                                  <w:r w:rsidRPr="002030E8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manage their sport tournaments.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This solution handle with multiple sport types and can be reach </w:t>
                                  </w:r>
                                  <w:r w:rsidR="00DD12A0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via different platforms(Web or desktop apps)</w:t>
                                  </w:r>
                                </w:p>
                                <w:p w14:paraId="3B1064A0" w14:textId="4E0B3873" w:rsidR="00814823" w:rsidRPr="005D120C" w:rsidRDefault="00814823" w:rsidP="00374B02">
                                  <w:pPr>
                                    <w:spacing w:after="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155BC4" id="Text Box 26" o:spid="_x0000_s1028" type="#_x0000_t202" alt="Text box to enter abstract" style="width:551.3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" filled="f" stroked="f">
                      <v:textbox>
                        <w:txbxContent>
                          <w:p w14:paraId="1335EBF8" w14:textId="77777777" w:rsidR="002030E8" w:rsidRPr="002030E8" w:rsidRDefault="002030E8" w:rsidP="002030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</w:pPr>
                            <w:r w:rsidRPr="002030E8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The company DuelSys inc. wants a software solution to allow their customers (sport associations) to </w:t>
                            </w:r>
                          </w:p>
                          <w:p w14:paraId="16072C9B" w14:textId="47F16EFD" w:rsidR="00374B02" w:rsidRDefault="002030E8" w:rsidP="002030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</w:pPr>
                            <w:r w:rsidRPr="002030E8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manage their sport tournaments.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This solution handle with multiple sport types and can be reach </w:t>
                            </w:r>
                            <w:r w:rsidR="00DD12A0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via different </w:t>
                            </w:r>
                            <w:proofErr w:type="gramStart"/>
                            <w:r w:rsidR="00DD12A0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platforms(</w:t>
                            </w:r>
                            <w:proofErr w:type="gramEnd"/>
                            <w:r w:rsidR="00DD12A0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Web or desktop apps)</w:t>
                            </w:r>
                          </w:p>
                          <w:p w14:paraId="3B1064A0" w14:textId="4E0B3873" w:rsidR="00814823" w:rsidRPr="005D120C" w:rsidRDefault="00814823" w:rsidP="00374B0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008DF3D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908C20B" w14:textId="019B5FBD" w:rsidR="00814823" w:rsidRDefault="00225324" w:rsidP="00604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48EC1" wp14:editId="320EE8A6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991235</wp:posOffset>
                      </wp:positionV>
                      <wp:extent cx="3911600" cy="259905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1600" cy="2599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690CF4" w14:textId="098FC090" w:rsidR="001A378E" w:rsidRPr="00DD12A0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 w:rsidRPr="00DD12A0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Çelik, Servet can S.C.</w:t>
                                  </w:r>
                                </w:p>
                                <w:p w14:paraId="24E48157" w14:textId="77777777" w:rsidR="00225324" w:rsidRDefault="0022532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48EC1" id="Text Box 21" o:spid="_x0000_s1029" type="#_x0000_t202" style="position:absolute;margin-left:-19.7pt;margin-top:78.05pt;width:308pt;height:2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6IHAIAADQEAAAOAAAAZHJzL2Uyb0RvYy54bWysU02P2jAQvVfqf7B8L0lYo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" filled="f" stroked="f" strokeweight=".5pt">
                      <v:textbox>
                        <w:txbxContent>
                          <w:p w14:paraId="21690CF4" w14:textId="098FC090" w:rsidR="001A378E" w:rsidRPr="00DD12A0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DD12A0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Çelik, Servet can S.C.</w:t>
                            </w:r>
                          </w:p>
                          <w:p w14:paraId="24E48157" w14:textId="77777777" w:rsidR="00225324" w:rsidRDefault="0022532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3D06AD3" w14:textId="77777777" w:rsidR="00BF5423" w:rsidRDefault="00BF542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4807315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04B9DE" w14:textId="77777777" w:rsidR="00064DE1" w:rsidRDefault="00064DE1" w:rsidP="00064DE1">
          <w:pPr>
            <w:pStyle w:val="TOCHeading"/>
          </w:pPr>
          <w:r>
            <w:t>Contents</w:t>
          </w:r>
        </w:p>
        <w:p w14:paraId="0A8C96DE" w14:textId="7FA2229C" w:rsidR="00DB2FCD" w:rsidRDefault="00064DE1">
          <w:pPr>
            <w:pStyle w:val="TOC1"/>
            <w:rPr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13271" w:history="1">
            <w:r w:rsidR="00DB2FCD" w:rsidRPr="00817C47">
              <w:rPr>
                <w:rStyle w:val="Hyperlink"/>
                <w:noProof/>
              </w:rPr>
              <w:t>Client and situation description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_Toc104413271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2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4E846A96" w14:textId="198AEF0E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72" w:history="1">
            <w:r w:rsidR="00DB2FCD" w:rsidRPr="00817C47">
              <w:rPr>
                <w:rStyle w:val="Hyperlink"/>
                <w:noProof/>
              </w:rPr>
              <w:t>Technical requirements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_Toc104413272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2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48F9CF36" w14:textId="58C2E321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73" w:history="1">
            <w:r w:rsidR="00DB2FCD" w:rsidRPr="00817C47">
              <w:rPr>
                <w:rStyle w:val="Hyperlink"/>
                <w:noProof/>
              </w:rPr>
              <w:t>Functional requirements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_Toc104413273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2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328F38D6" w14:textId="226B97B4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74" w:history="1">
            <w:r w:rsidR="00DB2FCD" w:rsidRPr="00817C47">
              <w:rPr>
                <w:rStyle w:val="Hyperlink"/>
                <w:noProof/>
              </w:rPr>
              <w:t>Other Requirements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_Toc104413274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3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3B844B00" w14:textId="09BBB7AF" w:rsidR="00DB2FCD" w:rsidRDefault="00A33E06">
          <w:pPr>
            <w:pStyle w:val="TOC1"/>
            <w:rPr>
              <w:noProof/>
              <w:lang w:val="tr-TR" w:eastAsia="tr-TR"/>
            </w:rPr>
          </w:pPr>
          <w:hyperlink w:anchor="_Toc104413275" w:history="1">
            <w:r w:rsidR="00DB2FCD" w:rsidRPr="00817C47">
              <w:rPr>
                <w:rStyle w:val="Hyperlink"/>
                <w:noProof/>
              </w:rPr>
              <w:t>Project stakeholders’ analysis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_Toc104413275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4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5D3E0FFF" w14:textId="2DF4FAF2" w:rsidR="00DB2FCD" w:rsidRDefault="00A33E06">
          <w:pPr>
            <w:pStyle w:val="TOC1"/>
            <w:rPr>
              <w:noProof/>
              <w:lang w:val="tr-TR" w:eastAsia="tr-TR"/>
            </w:rPr>
          </w:pPr>
          <w:hyperlink w:anchor="_Toc104413276" w:history="1">
            <w:r w:rsidR="00DB2FCD" w:rsidRPr="00817C47">
              <w:rPr>
                <w:rStyle w:val="Hyperlink"/>
                <w:noProof/>
              </w:rPr>
              <w:t>App features/Deliverables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_Toc104413276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5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30F8910A" w14:textId="7640A112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77" w:history="1">
            <w:r w:rsidR="00DB2FCD" w:rsidRPr="00817C47">
              <w:rPr>
                <w:rStyle w:val="Hyperlink"/>
                <w:noProof/>
              </w:rPr>
              <w:t>Deliverables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_Toc104413277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5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4AE0F995" w14:textId="0BB62850" w:rsidR="00DB2FCD" w:rsidRDefault="00A33E06">
          <w:pPr>
            <w:pStyle w:val="TOC1"/>
            <w:rPr>
              <w:noProof/>
              <w:lang w:val="tr-TR" w:eastAsia="tr-TR"/>
            </w:rPr>
          </w:pPr>
          <w:hyperlink w:anchor="_Toc104413278" w:history="1">
            <w:r w:rsidR="00DB2FCD" w:rsidRPr="00817C47">
              <w:rPr>
                <w:rStyle w:val="Hyperlink"/>
                <w:noProof/>
              </w:rPr>
              <w:t>Phasing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_Toc104413278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6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33D3B7E0" w14:textId="14048BE2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79" w:history="1">
            <w:r w:rsidR="00DB2FCD" w:rsidRPr="00817C47">
              <w:rPr>
                <w:rStyle w:val="Hyperlink"/>
                <w:noProof/>
              </w:rPr>
              <w:t>Week 11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_Toc104413279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6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5C41D1AF" w14:textId="18DF5353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80" w:history="1">
            <w:r w:rsidR="00DB2FCD" w:rsidRPr="00817C47">
              <w:rPr>
                <w:rStyle w:val="Hyperlink"/>
                <w:noProof/>
              </w:rPr>
              <w:t>Week 12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_Toc104413280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6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64160116" w14:textId="5E9EAF1F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81" w:history="1">
            <w:r w:rsidR="00DB2FCD" w:rsidRPr="00817C47">
              <w:rPr>
                <w:rStyle w:val="Hyperlink"/>
                <w:noProof/>
              </w:rPr>
              <w:t>Week 13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_Toc104413281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6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3B349304" w14:textId="6E36747B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82" w:history="1">
            <w:r w:rsidR="00DB2FCD" w:rsidRPr="00817C47">
              <w:rPr>
                <w:rStyle w:val="Hyperlink"/>
                <w:noProof/>
              </w:rPr>
              <w:t>Week 14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_Toc104413282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7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6AF8DB1D" w14:textId="5899EDE0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83" w:history="1">
            <w:r w:rsidR="00DB2FCD" w:rsidRPr="00817C47">
              <w:rPr>
                <w:rStyle w:val="Hyperlink"/>
                <w:noProof/>
              </w:rPr>
              <w:t>Week 15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_Toc104413283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7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67FADF7E" w14:textId="53DA33FB" w:rsidR="00DB2FCD" w:rsidRDefault="00A33E06">
          <w:pPr>
            <w:pStyle w:val="TOC2"/>
            <w:tabs>
              <w:tab w:val="right" w:leader="dot" w:pos="10070"/>
            </w:tabs>
            <w:rPr>
              <w:noProof/>
              <w:lang w:val="tr-TR" w:eastAsia="tr-TR"/>
            </w:rPr>
          </w:pPr>
          <w:hyperlink w:anchor="_Toc104413284" w:history="1">
            <w:r w:rsidR="00DB2FCD" w:rsidRPr="00817C47">
              <w:rPr>
                <w:rStyle w:val="Hyperlink"/>
                <w:noProof/>
              </w:rPr>
              <w:t>Week 15</w:t>
            </w:r>
            <w:r w:rsidR="00DB2FCD">
              <w:rPr>
                <w:noProof/>
                <w:webHidden/>
              </w:rPr>
              <w:tab/>
            </w:r>
            <w:r w:rsidR="00DB2FCD">
              <w:rPr>
                <w:noProof/>
                <w:webHidden/>
              </w:rPr>
              <w:fldChar w:fldCharType="begin"/>
            </w:r>
            <w:r w:rsidR="00DB2FCD">
              <w:rPr>
                <w:noProof/>
                <w:webHidden/>
              </w:rPr>
              <w:instrText xml:space="preserve"> PAGEREF _Toc104413284 \h </w:instrText>
            </w:r>
            <w:r w:rsidR="00DB2FCD">
              <w:rPr>
                <w:noProof/>
                <w:webHidden/>
              </w:rPr>
            </w:r>
            <w:r w:rsidR="00DB2FCD">
              <w:rPr>
                <w:noProof/>
                <w:webHidden/>
              </w:rPr>
              <w:fldChar w:fldCharType="separate"/>
            </w:r>
            <w:r w:rsidR="00DB2FCD">
              <w:rPr>
                <w:noProof/>
                <w:webHidden/>
              </w:rPr>
              <w:t>7</w:t>
            </w:r>
            <w:r w:rsidR="00DB2FCD">
              <w:rPr>
                <w:noProof/>
                <w:webHidden/>
              </w:rPr>
              <w:fldChar w:fldCharType="end"/>
            </w:r>
          </w:hyperlink>
        </w:p>
        <w:p w14:paraId="31742141" w14:textId="1E5CDDA3" w:rsidR="00064DE1" w:rsidRDefault="00064DE1" w:rsidP="00064DE1">
          <w:r>
            <w:rPr>
              <w:b/>
              <w:bCs/>
              <w:noProof/>
            </w:rPr>
            <w:fldChar w:fldCharType="end"/>
          </w:r>
        </w:p>
      </w:sdtContent>
    </w:sdt>
    <w:p w14:paraId="6B81918A" w14:textId="77777777" w:rsidR="00CC4FCA" w:rsidRDefault="00BF5423">
      <w:r>
        <w:br w:type="page"/>
      </w:r>
    </w:p>
    <w:p w14:paraId="46883FFD" w14:textId="78514576" w:rsidR="00BF5423" w:rsidRPr="00BF5423" w:rsidRDefault="00BF5423" w:rsidP="00064DE1">
      <w:pPr>
        <w:pStyle w:val="Heading1"/>
      </w:pPr>
      <w:bookmarkStart w:id="0" w:name="_Toc104413271"/>
      <w:r w:rsidRPr="00BF5423">
        <w:lastRenderedPageBreak/>
        <w:t>Client and situation description</w:t>
      </w:r>
      <w:bookmarkEnd w:id="0"/>
    </w:p>
    <w:p w14:paraId="5CD1F4D4" w14:textId="77777777" w:rsidR="00FF3E5B" w:rsidRDefault="00FF3E5B" w:rsidP="00E14B97">
      <w:pPr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</w:pPr>
    </w:p>
    <w:p w14:paraId="35F51738" w14:textId="629A844A" w:rsidR="00E14B97" w:rsidRPr="00E14B97" w:rsidRDefault="00DD12A0" w:rsidP="00E14B97">
      <w:pPr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</w:pPr>
      <w:r w:rsidRPr="00DD12A0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>DuelSys inc.</w:t>
      </w:r>
      <w:r w:rsidR="00E14B97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 xml:space="preserve"> is setting up a tournament and they need a software solution for this organization. T</w:t>
      </w:r>
      <w:r w:rsidR="00E14B97" w:rsidRPr="00E14B97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>he software must support a round-robin tournament</w:t>
      </w:r>
      <w:r w:rsidR="00E14B97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 xml:space="preserve"> </w:t>
      </w:r>
      <w:r w:rsidR="00E14B97" w:rsidRPr="00E14B97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 xml:space="preserve">system for </w:t>
      </w:r>
      <w:r w:rsidR="00E14B97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>multiple sport types. They also ask a leader board</w:t>
      </w:r>
      <w:r w:rsidR="00C30A3D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 xml:space="preserve">. </w:t>
      </w:r>
      <w:r w:rsidR="00B42A15" w:rsidRPr="00B42A15">
        <w:rPr>
          <w:rFonts w:asciiTheme="majorHAnsi" w:eastAsiaTheme="majorEastAsia" w:hAnsiTheme="majorHAnsi"/>
          <w:bCs/>
          <w:iCs/>
          <w:lang w:bidi="hi-IN"/>
          <w14:ligatures w14:val="standardContextual"/>
          <w14:cntxtAlts/>
        </w:rPr>
        <w:t>Another thing they need is a leaderboard where everyone can see the current rankings of the players.</w:t>
      </w:r>
    </w:p>
    <w:p w14:paraId="247B5E0E" w14:textId="6E528E47" w:rsidR="00BF5423" w:rsidRDefault="00BF5423" w:rsidP="00BF5423">
      <w:r>
        <w:t>Below are the current needs for the client, that they expect to tackle with the new solution:</w:t>
      </w:r>
    </w:p>
    <w:p w14:paraId="7029235D" w14:textId="77777777" w:rsidR="00812413" w:rsidRDefault="00812413" w:rsidP="00BF5423"/>
    <w:p w14:paraId="7D9A29A5" w14:textId="216EB702" w:rsidR="00BF5423" w:rsidRPr="00BF5423" w:rsidRDefault="001A2B80" w:rsidP="00BF5423">
      <w:pPr>
        <w:pStyle w:val="Heading2"/>
      </w:pPr>
      <w:bookmarkStart w:id="1" w:name="_Toc104413272"/>
      <w:r>
        <w:t>Technical requirements</w:t>
      </w:r>
      <w:bookmarkEnd w:id="1"/>
    </w:p>
    <w:p w14:paraId="151CD280" w14:textId="2BF6C89E" w:rsidR="00BF5423" w:rsidRPr="001A2B80" w:rsidRDefault="001A2B80" w:rsidP="00BF5423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1A2B80">
        <w:rPr>
          <w:b/>
          <w:bCs/>
        </w:rPr>
        <w:t>Secure software</w:t>
      </w:r>
    </w:p>
    <w:p w14:paraId="5D92577D" w14:textId="76FF174C" w:rsidR="001A2B80" w:rsidRDefault="001A2B80" w:rsidP="001A2B80">
      <w:pPr>
        <w:pStyle w:val="ListParagraph"/>
        <w:spacing w:line="259" w:lineRule="auto"/>
        <w:ind w:left="720" w:firstLine="0"/>
        <w:contextualSpacing/>
      </w:pPr>
      <w:r>
        <w:t xml:space="preserve">Only authorized people may make use of the system and can only access data they are </w:t>
      </w:r>
    </w:p>
    <w:p w14:paraId="357B0FC5" w14:textId="332DC16F" w:rsidR="001A2B80" w:rsidRDefault="001A2B80" w:rsidP="001A2B80">
      <w:pPr>
        <w:pStyle w:val="ListParagraph"/>
        <w:spacing w:line="259" w:lineRule="auto"/>
        <w:ind w:left="720" w:firstLine="0"/>
        <w:contextualSpacing/>
      </w:pPr>
      <w:r>
        <w:t>authorized for. Passwords and user input must also be handled appropriately.</w:t>
      </w:r>
    </w:p>
    <w:p w14:paraId="7D629EDB" w14:textId="77777777" w:rsidR="001A2B80" w:rsidRDefault="001A2B80" w:rsidP="001A2B80">
      <w:pPr>
        <w:pStyle w:val="ListParagraph"/>
        <w:spacing w:line="259" w:lineRule="auto"/>
        <w:ind w:left="720" w:firstLine="0"/>
        <w:contextualSpacing/>
      </w:pPr>
    </w:p>
    <w:p w14:paraId="28584A5C" w14:textId="120262B9" w:rsidR="001A2B80" w:rsidRDefault="001A2B80" w:rsidP="00BF5423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1A2B80">
        <w:rPr>
          <w:b/>
          <w:bCs/>
        </w:rPr>
        <w:t>Bug free system</w:t>
      </w:r>
    </w:p>
    <w:p w14:paraId="00920DE1" w14:textId="77777777" w:rsidR="00482E0A" w:rsidRDefault="00482E0A" w:rsidP="00482E0A">
      <w:pPr>
        <w:pStyle w:val="ListParagraph"/>
        <w:spacing w:line="259" w:lineRule="auto"/>
        <w:ind w:left="720" w:firstLine="0"/>
        <w:contextualSpacing/>
        <w:rPr>
          <w:b/>
          <w:bCs/>
        </w:rPr>
      </w:pPr>
    </w:p>
    <w:p w14:paraId="7A33D7F6" w14:textId="732949D5" w:rsidR="00482E0A" w:rsidRDefault="00482E0A" w:rsidP="00BF5423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482E0A">
        <w:rPr>
          <w:b/>
          <w:bCs/>
        </w:rPr>
        <w:t>Maintainable and extendable</w:t>
      </w:r>
    </w:p>
    <w:p w14:paraId="0CA7A5A0" w14:textId="77777777" w:rsidR="00FF3E5B" w:rsidRDefault="00FF3E5B" w:rsidP="00FF3E5B">
      <w:pPr>
        <w:pStyle w:val="ListParagraph"/>
        <w:spacing w:line="259" w:lineRule="auto"/>
        <w:ind w:left="720" w:firstLine="0"/>
        <w:contextualSpacing/>
        <w:rPr>
          <w:b/>
          <w:bCs/>
        </w:rPr>
      </w:pPr>
    </w:p>
    <w:p w14:paraId="44901762" w14:textId="77777777" w:rsidR="00FF3E5B" w:rsidRDefault="00FF3E5B" w:rsidP="00070888">
      <w:pPr>
        <w:pStyle w:val="Heading2"/>
      </w:pPr>
    </w:p>
    <w:p w14:paraId="39EB1A1A" w14:textId="5D73F523" w:rsidR="00070888" w:rsidRDefault="00070888" w:rsidP="00070888">
      <w:pPr>
        <w:pStyle w:val="Heading2"/>
      </w:pPr>
      <w:bookmarkStart w:id="2" w:name="_Toc104413273"/>
      <w:r>
        <w:t>Functional requirements</w:t>
      </w:r>
      <w:bookmarkEnd w:id="2"/>
    </w:p>
    <w:p w14:paraId="6DFE1E38" w14:textId="31894BAD" w:rsidR="00070888" w:rsidRDefault="00070888" w:rsidP="00070888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>
        <w:t xml:space="preserve"> </w:t>
      </w:r>
      <w:r w:rsidRPr="001A2B80">
        <w:rPr>
          <w:b/>
          <w:bCs/>
        </w:rPr>
        <w:t>Manage Tournament</w:t>
      </w:r>
    </w:p>
    <w:p w14:paraId="48DA3BB6" w14:textId="77777777" w:rsidR="00070888" w:rsidRDefault="00070888" w:rsidP="00070888">
      <w:pPr>
        <w:pStyle w:val="ListParagraph"/>
        <w:spacing w:line="259" w:lineRule="auto"/>
        <w:ind w:left="720" w:firstLine="0"/>
        <w:contextualSpacing/>
      </w:pPr>
      <w:r w:rsidRPr="00E56CA4">
        <w:t>Staff must be able to manage the tournaments</w:t>
      </w:r>
    </w:p>
    <w:p w14:paraId="77318836" w14:textId="77777777" w:rsidR="00070888" w:rsidRPr="00E56CA4" w:rsidRDefault="00070888" w:rsidP="00070888">
      <w:pPr>
        <w:pStyle w:val="ListParagraph"/>
        <w:spacing w:line="259" w:lineRule="auto"/>
        <w:ind w:left="720" w:firstLine="0"/>
        <w:contextualSpacing/>
      </w:pPr>
    </w:p>
    <w:p w14:paraId="42436A51" w14:textId="77777777" w:rsidR="00070888" w:rsidRDefault="00070888" w:rsidP="00070888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1A2B80">
        <w:rPr>
          <w:b/>
          <w:bCs/>
        </w:rPr>
        <w:t>Support registering players</w:t>
      </w:r>
    </w:p>
    <w:p w14:paraId="2F527214" w14:textId="77777777" w:rsidR="00070888" w:rsidRPr="00E56CA4" w:rsidRDefault="00070888" w:rsidP="00070888">
      <w:pPr>
        <w:pStyle w:val="ListParagraph"/>
        <w:spacing w:line="259" w:lineRule="auto"/>
        <w:ind w:left="720"/>
        <w:contextualSpacing/>
      </w:pPr>
      <w:r>
        <w:t xml:space="preserve">     </w:t>
      </w:r>
      <w:r w:rsidRPr="00E56CA4">
        <w:t xml:space="preserve">When a player is interested in participating in a tournament, they can visit the sport </w:t>
      </w:r>
    </w:p>
    <w:p w14:paraId="08EF3C24" w14:textId="77777777" w:rsidR="00070888" w:rsidRDefault="00070888" w:rsidP="00070888">
      <w:pPr>
        <w:pStyle w:val="ListParagraph"/>
        <w:spacing w:line="259" w:lineRule="auto"/>
        <w:ind w:left="720" w:firstLine="0"/>
        <w:contextualSpacing/>
      </w:pPr>
      <w:r w:rsidRPr="00E56CA4">
        <w:t>association website, retrieve the list of available tournaments and register themselves for it.</w:t>
      </w:r>
    </w:p>
    <w:p w14:paraId="5CE2E082" w14:textId="77777777" w:rsidR="00070888" w:rsidRPr="00E56CA4" w:rsidRDefault="00070888" w:rsidP="00070888">
      <w:pPr>
        <w:pStyle w:val="ListParagraph"/>
        <w:spacing w:line="259" w:lineRule="auto"/>
        <w:ind w:left="720" w:firstLine="0"/>
        <w:contextualSpacing/>
      </w:pPr>
    </w:p>
    <w:p w14:paraId="06CBB43F" w14:textId="77777777" w:rsidR="00070888" w:rsidRDefault="00070888" w:rsidP="00070888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1A2B80">
        <w:rPr>
          <w:b/>
          <w:bCs/>
        </w:rPr>
        <w:t>Support generating tournament schedule</w:t>
      </w:r>
    </w:p>
    <w:p w14:paraId="4FCE8045" w14:textId="77777777" w:rsidR="00070888" w:rsidRDefault="00070888" w:rsidP="00070888">
      <w:pPr>
        <w:pStyle w:val="ListParagraph"/>
        <w:spacing w:line="259" w:lineRule="auto"/>
        <w:ind w:left="720" w:firstLine="0"/>
        <w:contextualSpacing/>
      </w:pPr>
      <w:r w:rsidRPr="00E56CA4">
        <w:t>Staff must be able to generate the tournament’s schedule.</w:t>
      </w:r>
    </w:p>
    <w:p w14:paraId="401BB76D" w14:textId="77777777" w:rsidR="00070888" w:rsidRPr="00E56CA4" w:rsidRDefault="00070888" w:rsidP="00070888">
      <w:pPr>
        <w:pStyle w:val="ListParagraph"/>
        <w:spacing w:line="259" w:lineRule="auto"/>
        <w:ind w:left="720" w:firstLine="0"/>
        <w:contextualSpacing/>
      </w:pPr>
    </w:p>
    <w:p w14:paraId="02589AB5" w14:textId="77777777" w:rsidR="00070888" w:rsidRDefault="00070888" w:rsidP="00070888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1A2B80">
        <w:rPr>
          <w:b/>
          <w:bCs/>
        </w:rPr>
        <w:t>Support registering the results of the games</w:t>
      </w:r>
    </w:p>
    <w:p w14:paraId="1C33B785" w14:textId="77777777" w:rsidR="00070888" w:rsidRDefault="00070888" w:rsidP="00070888">
      <w:pPr>
        <w:pStyle w:val="ListParagraph"/>
        <w:spacing w:line="259" w:lineRule="auto"/>
        <w:ind w:left="720"/>
        <w:contextualSpacing/>
      </w:pPr>
      <w:r>
        <w:t xml:space="preserve">     </w:t>
      </w:r>
      <w:r w:rsidRPr="00E56CA4">
        <w:t>When a game between two players is finished, the results must be registered in the system by</w:t>
      </w:r>
      <w:r>
        <w:t xml:space="preserve"> s</w:t>
      </w:r>
      <w:r w:rsidRPr="00E56CA4">
        <w:t>taff.</w:t>
      </w:r>
    </w:p>
    <w:p w14:paraId="071431C7" w14:textId="77777777" w:rsidR="00070888" w:rsidRPr="00E56CA4" w:rsidRDefault="00070888" w:rsidP="00070888">
      <w:pPr>
        <w:pStyle w:val="ListParagraph"/>
        <w:spacing w:line="259" w:lineRule="auto"/>
        <w:ind w:left="720"/>
        <w:contextualSpacing/>
      </w:pPr>
    </w:p>
    <w:p w14:paraId="2CC65C36" w14:textId="77777777" w:rsidR="00070888" w:rsidRDefault="00070888" w:rsidP="00070888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1A2B80">
        <w:rPr>
          <w:b/>
          <w:bCs/>
        </w:rPr>
        <w:t>Support showing tournament information and results</w:t>
      </w:r>
    </w:p>
    <w:p w14:paraId="50CC50F1" w14:textId="03834561" w:rsidR="00070888" w:rsidRPr="00E56CA4" w:rsidRDefault="00070888" w:rsidP="00070888">
      <w:pPr>
        <w:pStyle w:val="ListParagraph"/>
        <w:spacing w:line="259" w:lineRule="auto"/>
        <w:ind w:left="720"/>
        <w:contextualSpacing/>
      </w:pPr>
      <w:r>
        <w:t xml:space="preserve">     </w:t>
      </w:r>
      <w:r w:rsidRPr="00E56CA4">
        <w:t>Any interested party (</w:t>
      </w:r>
      <w:r w:rsidR="002F0ACB" w:rsidRPr="00E56CA4">
        <w:t>e.g.</w:t>
      </w:r>
      <w:r w:rsidR="001C6B94">
        <w:t xml:space="preserve"> </w:t>
      </w:r>
      <w:r w:rsidRPr="00E56CA4">
        <w:t xml:space="preserve">a sport enthusiast, a player) must be able to retrieve information </w:t>
      </w:r>
    </w:p>
    <w:p w14:paraId="51AB4020" w14:textId="168996D0" w:rsidR="00070888" w:rsidRPr="00070888" w:rsidRDefault="00070888" w:rsidP="00FF3E5B">
      <w:pPr>
        <w:pStyle w:val="ListParagraph"/>
        <w:spacing w:line="259" w:lineRule="auto"/>
        <w:ind w:left="720" w:firstLine="0"/>
        <w:contextualSpacing/>
      </w:pPr>
      <w:r w:rsidRPr="00E56CA4">
        <w:t>about any given tournament.</w:t>
      </w:r>
    </w:p>
    <w:p w14:paraId="65380513" w14:textId="77777777" w:rsidR="002F0ACB" w:rsidRDefault="002F0ACB" w:rsidP="00BF5423">
      <w:pPr>
        <w:pStyle w:val="Heading2"/>
      </w:pPr>
    </w:p>
    <w:p w14:paraId="280CFF99" w14:textId="6F63DD91" w:rsidR="00BF5423" w:rsidRDefault="00E56CA4" w:rsidP="00BF5423">
      <w:pPr>
        <w:pStyle w:val="Heading2"/>
      </w:pPr>
      <w:bookmarkStart w:id="3" w:name="_Toc104413274"/>
      <w:r>
        <w:t>Other Requirements</w:t>
      </w:r>
      <w:bookmarkEnd w:id="3"/>
    </w:p>
    <w:p w14:paraId="263AC97B" w14:textId="39A70195" w:rsidR="00E56CA4" w:rsidRDefault="00812413" w:rsidP="00E56CA4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812413">
        <w:rPr>
          <w:b/>
          <w:bCs/>
        </w:rPr>
        <w:t xml:space="preserve">Support multiple </w:t>
      </w:r>
      <w:r>
        <w:rPr>
          <w:b/>
          <w:bCs/>
        </w:rPr>
        <w:t>sport</w:t>
      </w:r>
      <w:r w:rsidRPr="00812413">
        <w:rPr>
          <w:b/>
          <w:bCs/>
        </w:rPr>
        <w:t xml:space="preserve"> </w:t>
      </w:r>
      <w:r>
        <w:rPr>
          <w:b/>
          <w:bCs/>
        </w:rPr>
        <w:t>types</w:t>
      </w:r>
    </w:p>
    <w:p w14:paraId="56F48BF1" w14:textId="77777777" w:rsidR="002F0ACB" w:rsidRDefault="002F0ACB" w:rsidP="002F0ACB">
      <w:pPr>
        <w:pStyle w:val="ListParagraph"/>
        <w:spacing w:line="259" w:lineRule="auto"/>
        <w:ind w:left="720" w:firstLine="0"/>
        <w:contextualSpacing/>
        <w:rPr>
          <w:b/>
          <w:bCs/>
        </w:rPr>
      </w:pPr>
    </w:p>
    <w:p w14:paraId="38502E34" w14:textId="7EA97C15" w:rsidR="00E56CA4" w:rsidRDefault="00812413" w:rsidP="00812413">
      <w:pPr>
        <w:pStyle w:val="ListParagraph"/>
        <w:spacing w:line="259" w:lineRule="auto"/>
        <w:ind w:left="720"/>
        <w:contextualSpacing/>
      </w:pPr>
      <w:r>
        <w:t xml:space="preserve">     It should be possible, for a staff member, to specify which sport type when creating new tournament.</w:t>
      </w:r>
    </w:p>
    <w:p w14:paraId="470A222C" w14:textId="73143AB4" w:rsidR="002F0ACB" w:rsidRDefault="002F0ACB" w:rsidP="00812413">
      <w:pPr>
        <w:pStyle w:val="ListParagraph"/>
        <w:spacing w:line="259" w:lineRule="auto"/>
        <w:ind w:left="720"/>
        <w:contextualSpacing/>
      </w:pPr>
    </w:p>
    <w:p w14:paraId="77095568" w14:textId="7842D9FA" w:rsidR="00E56CA4" w:rsidRPr="00E56CA4" w:rsidRDefault="00E56CA4" w:rsidP="00E56CA4">
      <w:pPr>
        <w:pStyle w:val="ListParagraph"/>
        <w:spacing w:line="259" w:lineRule="auto"/>
        <w:ind w:left="720" w:firstLine="0"/>
        <w:contextualSpacing/>
      </w:pPr>
    </w:p>
    <w:p w14:paraId="3C1E72CA" w14:textId="3CB0315A" w:rsidR="00E56CA4" w:rsidRDefault="00812413" w:rsidP="00E56CA4">
      <w:pPr>
        <w:pStyle w:val="ListParagraph"/>
        <w:numPr>
          <w:ilvl w:val="0"/>
          <w:numId w:val="12"/>
        </w:numPr>
        <w:spacing w:line="259" w:lineRule="auto"/>
        <w:contextualSpacing/>
        <w:rPr>
          <w:b/>
          <w:bCs/>
        </w:rPr>
      </w:pPr>
      <w:r w:rsidRPr="00812413">
        <w:rPr>
          <w:b/>
          <w:bCs/>
        </w:rPr>
        <w:t>Support leader board</w:t>
      </w:r>
    </w:p>
    <w:p w14:paraId="77267A88" w14:textId="674C72BC" w:rsidR="00E56CA4" w:rsidRDefault="00E56CA4" w:rsidP="00812413">
      <w:pPr>
        <w:pStyle w:val="ListParagraph"/>
        <w:spacing w:line="259" w:lineRule="auto"/>
        <w:ind w:left="720"/>
        <w:contextualSpacing/>
      </w:pPr>
      <w:r>
        <w:t xml:space="preserve">     </w:t>
      </w:r>
      <w:r w:rsidR="00812413">
        <w:t xml:space="preserve">When there is an ongoing tournament, any interested party (e.g. a sport enthusiast, a player) can retrieve the list of players participating in the tournament, ordered based on their current position/rank in the tournament.  </w:t>
      </w:r>
    </w:p>
    <w:p w14:paraId="7ADA954C" w14:textId="77777777" w:rsidR="002F0ACB" w:rsidRDefault="002F0ACB" w:rsidP="00812413">
      <w:pPr>
        <w:pStyle w:val="ListParagraph"/>
        <w:spacing w:line="259" w:lineRule="auto"/>
        <w:ind w:left="720"/>
        <w:contextualSpacing/>
      </w:pPr>
    </w:p>
    <w:p w14:paraId="5DC28BE8" w14:textId="6954A5A7" w:rsidR="002F0ACB" w:rsidRPr="002F0ACB" w:rsidRDefault="002F0ACB" w:rsidP="002F0ACB">
      <w:pPr>
        <w:pStyle w:val="ListParagraph"/>
        <w:numPr>
          <w:ilvl w:val="0"/>
          <w:numId w:val="12"/>
        </w:numPr>
        <w:rPr>
          <w:b/>
          <w:bCs/>
        </w:rPr>
      </w:pPr>
      <w:r w:rsidRPr="002F0ACB">
        <w:rPr>
          <w:b/>
          <w:bCs/>
        </w:rPr>
        <w:t>Support</w:t>
      </w:r>
      <w:r>
        <w:rPr>
          <w:b/>
          <w:bCs/>
        </w:rPr>
        <w:t xml:space="preserve"> m</w:t>
      </w:r>
      <w:r w:rsidRPr="002F0ACB">
        <w:rPr>
          <w:b/>
          <w:bCs/>
        </w:rPr>
        <w:t>ultiple tournament systems</w:t>
      </w:r>
    </w:p>
    <w:p w14:paraId="15153143" w14:textId="421B1CE7" w:rsidR="00BF5423" w:rsidRDefault="00482E0A" w:rsidP="00482E0A">
      <w:pPr>
        <w:ind w:left="720"/>
      </w:pPr>
      <w:r w:rsidRPr="00482E0A">
        <w:rPr>
          <w:rFonts w:eastAsiaTheme="minorHAnsi"/>
          <w:sz w:val="21"/>
        </w:rPr>
        <w:t>A staff member should be able to specify which type of tournament system to choose when creating a new tournament.</w:t>
      </w:r>
    </w:p>
    <w:p w14:paraId="3596A501" w14:textId="6F44DAF2" w:rsidR="00FF3E5B" w:rsidRDefault="00FF3E5B" w:rsidP="00BF5423"/>
    <w:p w14:paraId="3F906FF9" w14:textId="12D5B374" w:rsidR="00FF3E5B" w:rsidRDefault="00FF3E5B" w:rsidP="00BF5423"/>
    <w:p w14:paraId="2B522323" w14:textId="724C7C53" w:rsidR="00FF3E5B" w:rsidRDefault="00FF3E5B" w:rsidP="00BF5423"/>
    <w:p w14:paraId="7B4A6ECA" w14:textId="3A64C068" w:rsidR="00FF3E5B" w:rsidRDefault="00FF3E5B" w:rsidP="00BF5423"/>
    <w:p w14:paraId="4636165F" w14:textId="6707CD5F" w:rsidR="00FF3E5B" w:rsidRDefault="00FF3E5B" w:rsidP="00BF5423"/>
    <w:p w14:paraId="315EA53B" w14:textId="4F3DD391" w:rsidR="00FF3E5B" w:rsidRDefault="00FF3E5B" w:rsidP="00BF5423"/>
    <w:p w14:paraId="11EA34ED" w14:textId="49CFF356" w:rsidR="00FF3E5B" w:rsidRDefault="00FF3E5B" w:rsidP="00BF5423"/>
    <w:p w14:paraId="49B6F8FE" w14:textId="33215A01" w:rsidR="00FF3E5B" w:rsidRDefault="00FF3E5B" w:rsidP="00BF5423"/>
    <w:p w14:paraId="2186943C" w14:textId="62A60582" w:rsidR="00FF3E5B" w:rsidRDefault="00FF3E5B" w:rsidP="00BF5423"/>
    <w:p w14:paraId="162E338E" w14:textId="507CA66E" w:rsidR="00FF3E5B" w:rsidRDefault="00FF3E5B" w:rsidP="00BF5423"/>
    <w:p w14:paraId="5909A7FF" w14:textId="71FE21F5" w:rsidR="00FF3E5B" w:rsidRDefault="00FF3E5B" w:rsidP="00BF5423"/>
    <w:p w14:paraId="3D69A0BA" w14:textId="367B1DCF" w:rsidR="00FF3E5B" w:rsidRDefault="00FF3E5B" w:rsidP="00BF5423"/>
    <w:p w14:paraId="2C33553C" w14:textId="77777777" w:rsidR="00FF3E5B" w:rsidRPr="00980DC4" w:rsidRDefault="00FF3E5B" w:rsidP="00BF5423"/>
    <w:p w14:paraId="629268FB" w14:textId="49FAB11D" w:rsidR="00BF5423" w:rsidRPr="00980DC4" w:rsidRDefault="00BF5423" w:rsidP="00937858">
      <w:pPr>
        <w:pStyle w:val="Heading1"/>
      </w:pPr>
      <w:bookmarkStart w:id="4" w:name="_Toc104413275"/>
      <w:r w:rsidRPr="00980DC4">
        <w:lastRenderedPageBreak/>
        <w:t>Project stakeholders’ analysis</w:t>
      </w:r>
      <w:bookmarkEnd w:id="4"/>
    </w:p>
    <w:p w14:paraId="3F211754" w14:textId="77777777" w:rsidR="00BF5423" w:rsidRDefault="00BF5423" w:rsidP="00BF5423">
      <w:pPr>
        <w:rPr>
          <w:b/>
          <w:bCs/>
        </w:rPr>
      </w:pPr>
    </w:p>
    <w:p w14:paraId="7388D23F" w14:textId="5602582A" w:rsidR="00BF5423" w:rsidRDefault="00372EFE" w:rsidP="00BF5423">
      <w:pPr>
        <w:rPr>
          <w:b/>
          <w:bCs/>
        </w:rPr>
      </w:pPr>
      <w:r w:rsidRPr="00372EFE">
        <w:rPr>
          <w:b/>
          <w:bCs/>
        </w:rPr>
        <w:t>DuelSys inc.</w:t>
      </w:r>
      <w:r>
        <w:rPr>
          <w:b/>
          <w:bCs/>
        </w:rPr>
        <w:t xml:space="preserve"> Staff</w:t>
      </w:r>
    </w:p>
    <w:p w14:paraId="62F6A7D5" w14:textId="720F6BC5" w:rsidR="00BF5423" w:rsidRPr="00980DC4" w:rsidRDefault="00372EFE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>
        <w:t>E</w:t>
      </w:r>
      <w:r w:rsidR="00BF5423" w:rsidRPr="00980DC4">
        <w:t>nd users</w:t>
      </w:r>
    </w:p>
    <w:p w14:paraId="2B91746A" w14:textId="77777777" w:rsidR="00BF5423" w:rsidRPr="00980DC4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They have access to manipulate data.</w:t>
      </w:r>
    </w:p>
    <w:p w14:paraId="2689B80D" w14:textId="2A3E42CA" w:rsidR="00BF5423" w:rsidRPr="00980DC4" w:rsidRDefault="00372EFE" w:rsidP="00BF5423">
      <w:r>
        <w:rPr>
          <w:b/>
          <w:bCs/>
        </w:rPr>
        <w:t>Players</w:t>
      </w:r>
    </w:p>
    <w:p w14:paraId="0C669115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End users</w:t>
      </w:r>
    </w:p>
    <w:p w14:paraId="2AFBDC53" w14:textId="7CAD12DA" w:rsidR="00BF5423" w:rsidRDefault="00BF5423" w:rsidP="008B078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not too technical people.</w:t>
      </w:r>
    </w:p>
    <w:p w14:paraId="1B401AA5" w14:textId="5886A82A" w:rsidR="00BF5423" w:rsidRDefault="0090777D" w:rsidP="00BF5423">
      <w:pPr>
        <w:rPr>
          <w:b/>
          <w:bCs/>
        </w:rPr>
      </w:pPr>
      <w:r>
        <w:rPr>
          <w:b/>
          <w:bCs/>
        </w:rPr>
        <w:t>Developer</w:t>
      </w:r>
    </w:p>
    <w:p w14:paraId="054AF227" w14:textId="77777777" w:rsidR="00BF5423" w:rsidRPr="00980DC4" w:rsidRDefault="00BF5423" w:rsidP="00BF5423">
      <w:pPr>
        <w:pStyle w:val="ListParagraph"/>
        <w:numPr>
          <w:ilvl w:val="0"/>
          <w:numId w:val="18"/>
        </w:numPr>
        <w:spacing w:line="259" w:lineRule="auto"/>
        <w:contextualSpacing/>
      </w:pPr>
      <w:r w:rsidRPr="00980DC4">
        <w:t>In charge of the design, development and launch of app.</w:t>
      </w:r>
    </w:p>
    <w:p w14:paraId="27387D37" w14:textId="77777777" w:rsidR="00BF5423" w:rsidRDefault="00BF5423" w:rsidP="00BF5423">
      <w:pPr>
        <w:pStyle w:val="ListParagraph"/>
        <w:numPr>
          <w:ilvl w:val="0"/>
          <w:numId w:val="18"/>
        </w:numPr>
        <w:spacing w:line="259" w:lineRule="auto"/>
        <w:contextualSpacing/>
      </w:pPr>
      <w:r w:rsidRPr="00980DC4">
        <w:t>In charge of presenting final solution to client.</w:t>
      </w:r>
    </w:p>
    <w:p w14:paraId="3D285F8D" w14:textId="5F44CE8F" w:rsidR="00BF5423" w:rsidRDefault="00BF5423" w:rsidP="00BF5423"/>
    <w:p w14:paraId="6DB53E88" w14:textId="25309A2B" w:rsidR="00B42A15" w:rsidRDefault="00B42A15" w:rsidP="00BF5423"/>
    <w:p w14:paraId="54972BB4" w14:textId="46746830" w:rsidR="00482E0A" w:rsidRDefault="00482E0A" w:rsidP="00BF5423"/>
    <w:p w14:paraId="7ACDE46F" w14:textId="77777777" w:rsidR="00482E0A" w:rsidRDefault="00482E0A" w:rsidP="00BF5423"/>
    <w:p w14:paraId="19EFD4C6" w14:textId="13116755" w:rsidR="00B42A15" w:rsidRDefault="00B42A15" w:rsidP="00BF5423"/>
    <w:p w14:paraId="1DB5EBD7" w14:textId="63AF88FC" w:rsidR="00B42A15" w:rsidRDefault="00B42A15" w:rsidP="00BF5423"/>
    <w:p w14:paraId="6027162B" w14:textId="2A84DBF4" w:rsidR="00B42A15" w:rsidRDefault="00B42A15" w:rsidP="00BF5423"/>
    <w:p w14:paraId="45F6FC2D" w14:textId="58E170E6" w:rsidR="00B42A15" w:rsidRDefault="00B42A15" w:rsidP="00BF5423"/>
    <w:p w14:paraId="5BB51B3E" w14:textId="5DE44087" w:rsidR="00FF3E5B" w:rsidRDefault="00FF3E5B" w:rsidP="00BF5423"/>
    <w:p w14:paraId="188C5376" w14:textId="42D78029" w:rsidR="00FF3E5B" w:rsidRDefault="00FF3E5B" w:rsidP="00BF5423"/>
    <w:p w14:paraId="605C8D31" w14:textId="3C7B0C68" w:rsidR="00FF3E5B" w:rsidRDefault="00FF3E5B" w:rsidP="00BF5423"/>
    <w:p w14:paraId="5797C866" w14:textId="77777777" w:rsidR="00FF3E5B" w:rsidRDefault="00FF3E5B" w:rsidP="00BF5423"/>
    <w:p w14:paraId="5CA30C38" w14:textId="77777777" w:rsidR="00B42A15" w:rsidRDefault="00B42A15" w:rsidP="00B42A15">
      <w:pPr>
        <w:pStyle w:val="Heading1"/>
      </w:pPr>
      <w:bookmarkStart w:id="5" w:name="_Toc103260017"/>
      <w:bookmarkStart w:id="6" w:name="_Toc104413276"/>
      <w:r w:rsidRPr="00F1570D">
        <w:lastRenderedPageBreak/>
        <w:t>App features/Deliverables</w:t>
      </w:r>
      <w:bookmarkEnd w:id="5"/>
      <w:bookmarkEnd w:id="6"/>
    </w:p>
    <w:p w14:paraId="50E68362" w14:textId="6F828457" w:rsidR="00BF5423" w:rsidRDefault="00B42A15" w:rsidP="00B42A15">
      <w:pPr>
        <w:pStyle w:val="ListParagraph"/>
        <w:numPr>
          <w:ilvl w:val="0"/>
          <w:numId w:val="32"/>
        </w:numPr>
      </w:pPr>
      <w:r>
        <w:t>Create account and Login function as Staff and Player</w:t>
      </w:r>
    </w:p>
    <w:p w14:paraId="31943E55" w14:textId="186E2C7A" w:rsidR="00C76345" w:rsidRDefault="00A83266" w:rsidP="00C76345">
      <w:pPr>
        <w:pStyle w:val="ListParagraph"/>
        <w:numPr>
          <w:ilvl w:val="0"/>
          <w:numId w:val="32"/>
        </w:numPr>
      </w:pPr>
      <w:r>
        <w:t xml:space="preserve">This software solution will be used by sport association staff to </w:t>
      </w:r>
      <w:r w:rsidR="00C76345">
        <w:t>creates a tournament by specifying the following information;</w:t>
      </w:r>
    </w:p>
    <w:p w14:paraId="61D97C4D" w14:textId="2253C7E2" w:rsidR="002F0ACB" w:rsidRDefault="00C76345" w:rsidP="000D63A3">
      <w:pPr>
        <w:pStyle w:val="ListParagraph"/>
        <w:numPr>
          <w:ilvl w:val="1"/>
          <w:numId w:val="32"/>
        </w:numPr>
      </w:pPr>
      <w:r>
        <w:t>Sport type</w:t>
      </w:r>
    </w:p>
    <w:p w14:paraId="0327FFA6" w14:textId="1C3E1672" w:rsidR="00C76345" w:rsidRDefault="00C76345" w:rsidP="000D63A3">
      <w:pPr>
        <w:pStyle w:val="ListParagraph"/>
        <w:numPr>
          <w:ilvl w:val="1"/>
          <w:numId w:val="32"/>
        </w:numPr>
      </w:pPr>
      <w:r>
        <w:t>Description information</w:t>
      </w:r>
    </w:p>
    <w:p w14:paraId="14EFC17F" w14:textId="219D8F18" w:rsidR="00C76345" w:rsidRDefault="00C76345" w:rsidP="000D63A3">
      <w:pPr>
        <w:pStyle w:val="ListParagraph"/>
        <w:numPr>
          <w:ilvl w:val="1"/>
          <w:numId w:val="32"/>
        </w:numPr>
      </w:pPr>
      <w:r>
        <w:t>Duration information</w:t>
      </w:r>
    </w:p>
    <w:p w14:paraId="34875D04" w14:textId="2F39F021" w:rsidR="00C76345" w:rsidRDefault="00C76345" w:rsidP="000D63A3">
      <w:pPr>
        <w:pStyle w:val="ListParagraph"/>
        <w:numPr>
          <w:ilvl w:val="1"/>
          <w:numId w:val="32"/>
        </w:numPr>
      </w:pPr>
      <w:r>
        <w:t>The minimum and maximum number of players</w:t>
      </w:r>
    </w:p>
    <w:p w14:paraId="5CBDE533" w14:textId="794BF972" w:rsidR="00C76345" w:rsidRDefault="00C76345" w:rsidP="000D63A3">
      <w:pPr>
        <w:pStyle w:val="ListParagraph"/>
        <w:numPr>
          <w:ilvl w:val="1"/>
          <w:numId w:val="32"/>
        </w:numPr>
      </w:pPr>
      <w:r>
        <w:t>Location information</w:t>
      </w:r>
    </w:p>
    <w:p w14:paraId="72AD7C87" w14:textId="15B9CCCC" w:rsidR="00C76345" w:rsidRDefault="00C76345" w:rsidP="000D63A3">
      <w:pPr>
        <w:pStyle w:val="ListParagraph"/>
        <w:numPr>
          <w:ilvl w:val="1"/>
          <w:numId w:val="32"/>
        </w:numPr>
      </w:pPr>
      <w:r>
        <w:t>Tournament system information</w:t>
      </w:r>
    </w:p>
    <w:p w14:paraId="13F26DBA" w14:textId="78FABF3C" w:rsidR="00383422" w:rsidRDefault="00383422" w:rsidP="00383422">
      <w:pPr>
        <w:pStyle w:val="ListParagraph"/>
        <w:numPr>
          <w:ilvl w:val="2"/>
          <w:numId w:val="32"/>
        </w:numPr>
      </w:pPr>
      <w:r>
        <w:t>Round robin</w:t>
      </w:r>
    </w:p>
    <w:p w14:paraId="46876904" w14:textId="6C8983F7" w:rsidR="00383422" w:rsidRDefault="00383422" w:rsidP="00383422">
      <w:pPr>
        <w:pStyle w:val="ListParagraph"/>
        <w:numPr>
          <w:ilvl w:val="2"/>
          <w:numId w:val="32"/>
        </w:numPr>
      </w:pPr>
      <w:r>
        <w:t>Double round robin</w:t>
      </w:r>
    </w:p>
    <w:p w14:paraId="7F2E3554" w14:textId="4A6AC861" w:rsidR="001C6B94" w:rsidRDefault="001C6B94" w:rsidP="00C76345">
      <w:pPr>
        <w:pStyle w:val="ListParagraph"/>
        <w:numPr>
          <w:ilvl w:val="0"/>
          <w:numId w:val="32"/>
        </w:numPr>
        <w:tabs>
          <w:tab w:val="left" w:pos="1733"/>
        </w:tabs>
      </w:pPr>
      <w:r>
        <w:t>Players</w:t>
      </w:r>
      <w:r w:rsidR="00A83266">
        <w:t xml:space="preserve"> should</w:t>
      </w:r>
      <w:r w:rsidR="00A83266" w:rsidRPr="00A83266">
        <w:t xml:space="preserve"> access the tournaments via the website</w:t>
      </w:r>
      <w:r w:rsidR="00A83266">
        <w:t xml:space="preserve"> and</w:t>
      </w:r>
      <w:r w:rsidR="00A83266" w:rsidRPr="00A83266">
        <w:t xml:space="preserve"> following functions must be fulfilled</w:t>
      </w:r>
      <w:r w:rsidR="00A83266">
        <w:t xml:space="preserve"> by them</w:t>
      </w:r>
      <w:r w:rsidR="00C76345">
        <w:t>;</w:t>
      </w:r>
    </w:p>
    <w:p w14:paraId="310F52D3" w14:textId="782FB7CC" w:rsidR="00A83266" w:rsidRDefault="00A83266" w:rsidP="00C76345">
      <w:pPr>
        <w:pStyle w:val="ListParagraph"/>
        <w:numPr>
          <w:ilvl w:val="1"/>
          <w:numId w:val="32"/>
        </w:numPr>
        <w:tabs>
          <w:tab w:val="left" w:pos="1733"/>
        </w:tabs>
      </w:pPr>
      <w:r>
        <w:t>Participate</w:t>
      </w:r>
      <w:r w:rsidR="00A56F31">
        <w:t xml:space="preserve"> in</w:t>
      </w:r>
      <w:r>
        <w:t xml:space="preserve"> a tournament</w:t>
      </w:r>
      <w:r w:rsidR="00FB20AE">
        <w:t xml:space="preserve"> if it is still applicable</w:t>
      </w:r>
    </w:p>
    <w:p w14:paraId="3434D01F" w14:textId="1CC5E54D" w:rsidR="00A83266" w:rsidRDefault="00A56F31" w:rsidP="00C76345">
      <w:pPr>
        <w:pStyle w:val="ListParagraph"/>
        <w:numPr>
          <w:ilvl w:val="1"/>
          <w:numId w:val="32"/>
        </w:numPr>
        <w:tabs>
          <w:tab w:val="left" w:pos="1733"/>
        </w:tabs>
      </w:pPr>
      <w:r>
        <w:t xml:space="preserve">Check all </w:t>
      </w:r>
      <w:r w:rsidRPr="00A56F31">
        <w:t>applicable</w:t>
      </w:r>
      <w:r>
        <w:t xml:space="preserve">, canceled, </w:t>
      </w:r>
      <w:r w:rsidR="00DB2FCD">
        <w:t>started,</w:t>
      </w:r>
      <w:r>
        <w:t xml:space="preserve"> and finished tournament and see the details.</w:t>
      </w:r>
    </w:p>
    <w:p w14:paraId="60737705" w14:textId="52FFD969" w:rsidR="00A56F31" w:rsidRDefault="00A56F31" w:rsidP="00383422">
      <w:pPr>
        <w:pStyle w:val="ListParagraph"/>
        <w:numPr>
          <w:ilvl w:val="1"/>
          <w:numId w:val="32"/>
        </w:numPr>
        <w:tabs>
          <w:tab w:val="left" w:pos="1733"/>
        </w:tabs>
      </w:pPr>
      <w:r>
        <w:t>See all the result of matches and position of players in a tournament</w:t>
      </w:r>
    </w:p>
    <w:p w14:paraId="3C447553" w14:textId="5EB87F20" w:rsidR="00383422" w:rsidRDefault="00383422" w:rsidP="00383422">
      <w:pPr>
        <w:pStyle w:val="ListParagraph"/>
        <w:numPr>
          <w:ilvl w:val="0"/>
          <w:numId w:val="32"/>
        </w:numPr>
        <w:tabs>
          <w:tab w:val="left" w:pos="1733"/>
        </w:tabs>
      </w:pPr>
      <w:r w:rsidRPr="00383422">
        <w:t>Staff must be able to generate the tournament’s schedule</w:t>
      </w:r>
    </w:p>
    <w:p w14:paraId="66F1E5D5" w14:textId="50087805" w:rsidR="00383422" w:rsidRDefault="00383422" w:rsidP="00383422">
      <w:pPr>
        <w:pStyle w:val="ListParagraph"/>
        <w:numPr>
          <w:ilvl w:val="0"/>
          <w:numId w:val="32"/>
        </w:numPr>
        <w:tabs>
          <w:tab w:val="left" w:pos="1733"/>
        </w:tabs>
      </w:pPr>
      <w:r>
        <w:t>Staff must be able to register the result of the matches</w:t>
      </w:r>
    </w:p>
    <w:p w14:paraId="3D98AA27" w14:textId="159D661B" w:rsidR="00B42A15" w:rsidRDefault="00383422" w:rsidP="003829E6">
      <w:pPr>
        <w:pStyle w:val="ListParagraph"/>
        <w:numPr>
          <w:ilvl w:val="0"/>
          <w:numId w:val="32"/>
        </w:numPr>
        <w:tabs>
          <w:tab w:val="left" w:pos="1733"/>
        </w:tabs>
      </w:pPr>
      <w:r>
        <w:t xml:space="preserve">Any interested part can </w:t>
      </w:r>
      <w:r w:rsidR="00DB2FCD">
        <w:t>retrieve</w:t>
      </w:r>
      <w:r>
        <w:t xml:space="preserve"> the list of players, ordered based in their current rank</w:t>
      </w:r>
    </w:p>
    <w:p w14:paraId="4805ACB3" w14:textId="1BA55DB3" w:rsidR="00DA52A2" w:rsidRDefault="00DA52A2" w:rsidP="00DA52A2">
      <w:pPr>
        <w:pStyle w:val="Heading2"/>
      </w:pPr>
      <w:bookmarkStart w:id="7" w:name="_Toc104413277"/>
      <w:r>
        <w:t>Deliverables</w:t>
      </w:r>
      <w:bookmarkEnd w:id="7"/>
    </w:p>
    <w:p w14:paraId="32086768" w14:textId="34D73605" w:rsidR="00DA52A2" w:rsidRDefault="00DA52A2" w:rsidP="00DA52A2">
      <w:pPr>
        <w:pStyle w:val="ListParagraph"/>
        <w:numPr>
          <w:ilvl w:val="0"/>
          <w:numId w:val="33"/>
        </w:numPr>
      </w:pPr>
      <w:r>
        <w:t>Project plan</w:t>
      </w:r>
    </w:p>
    <w:p w14:paraId="3F402393" w14:textId="32C4DFF7" w:rsidR="00DA52A2" w:rsidRDefault="00DA52A2" w:rsidP="00DA52A2">
      <w:pPr>
        <w:pStyle w:val="ListParagraph"/>
        <w:numPr>
          <w:ilvl w:val="0"/>
          <w:numId w:val="33"/>
        </w:numPr>
      </w:pPr>
      <w:r>
        <w:t>URS</w:t>
      </w:r>
    </w:p>
    <w:p w14:paraId="45D0D09C" w14:textId="2093127A" w:rsidR="00DA52A2" w:rsidRDefault="00DA52A2" w:rsidP="00DA52A2">
      <w:pPr>
        <w:pStyle w:val="ListParagraph"/>
        <w:numPr>
          <w:ilvl w:val="0"/>
          <w:numId w:val="33"/>
        </w:numPr>
      </w:pPr>
      <w:r>
        <w:t>Test plan and test report</w:t>
      </w:r>
    </w:p>
    <w:p w14:paraId="6B947CBA" w14:textId="2B2C9A50" w:rsidR="00DA52A2" w:rsidRDefault="00DA52A2" w:rsidP="00DA52A2">
      <w:pPr>
        <w:pStyle w:val="ListParagraph"/>
        <w:numPr>
          <w:ilvl w:val="0"/>
          <w:numId w:val="33"/>
        </w:numPr>
      </w:pPr>
      <w:r>
        <w:t>UML Class diagram</w:t>
      </w:r>
    </w:p>
    <w:p w14:paraId="6CE6E406" w14:textId="0F3592E5" w:rsidR="00DA52A2" w:rsidRDefault="00DA52A2" w:rsidP="00DA52A2">
      <w:pPr>
        <w:pStyle w:val="ListParagraph"/>
        <w:numPr>
          <w:ilvl w:val="0"/>
          <w:numId w:val="33"/>
        </w:numPr>
      </w:pPr>
      <w:r>
        <w:t>Software solution</w:t>
      </w:r>
    </w:p>
    <w:p w14:paraId="1551260D" w14:textId="40B108A1" w:rsidR="00DA52A2" w:rsidRDefault="00DA52A2" w:rsidP="00DA52A2">
      <w:pPr>
        <w:pStyle w:val="ListParagraph"/>
        <w:numPr>
          <w:ilvl w:val="1"/>
          <w:numId w:val="33"/>
        </w:numPr>
      </w:pPr>
      <w:r>
        <w:t>Source code</w:t>
      </w:r>
    </w:p>
    <w:p w14:paraId="62A4D045" w14:textId="2BA8683C" w:rsidR="00DA52A2" w:rsidRDefault="00DA52A2" w:rsidP="00DA52A2">
      <w:pPr>
        <w:pStyle w:val="ListParagraph"/>
        <w:numPr>
          <w:ilvl w:val="1"/>
          <w:numId w:val="33"/>
        </w:numPr>
      </w:pPr>
      <w:r>
        <w:t>Unit Test</w:t>
      </w:r>
    </w:p>
    <w:p w14:paraId="76B38F13" w14:textId="534110C5" w:rsidR="00DA52A2" w:rsidRPr="00DA52A2" w:rsidRDefault="00DA52A2" w:rsidP="00DA52A2">
      <w:pPr>
        <w:pStyle w:val="ListParagraph"/>
        <w:numPr>
          <w:ilvl w:val="1"/>
          <w:numId w:val="33"/>
        </w:numPr>
      </w:pPr>
      <w:r>
        <w:t>Database</w:t>
      </w:r>
    </w:p>
    <w:p w14:paraId="00D5D37F" w14:textId="5ED693D9" w:rsidR="00937858" w:rsidRDefault="00937858">
      <w:pPr>
        <w:spacing w:after="200" w:line="276" w:lineRule="auto"/>
        <w:rPr>
          <w:sz w:val="32"/>
          <w:szCs w:val="32"/>
        </w:rPr>
      </w:pPr>
    </w:p>
    <w:p w14:paraId="7956B5AC" w14:textId="19779910" w:rsidR="00BF5423" w:rsidRDefault="008B787E" w:rsidP="008B787E">
      <w:pPr>
        <w:pStyle w:val="Heading1"/>
      </w:pPr>
      <w:bookmarkStart w:id="8" w:name="_Toc103260018"/>
      <w:bookmarkStart w:id="9" w:name="_Toc104413278"/>
      <w:r w:rsidRPr="00F1570D">
        <w:t>Phasing</w:t>
      </w:r>
      <w:bookmarkEnd w:id="8"/>
      <w:bookmarkEnd w:id="9"/>
    </w:p>
    <w:p w14:paraId="2250BA16" w14:textId="4791099E" w:rsidR="008B787E" w:rsidRDefault="008B787E" w:rsidP="008B787E">
      <w:pPr>
        <w:pStyle w:val="Heading2"/>
      </w:pPr>
      <w:bookmarkStart w:id="10" w:name="_Toc104413279"/>
      <w:r>
        <w:t>Week 11</w:t>
      </w:r>
      <w:bookmarkEnd w:id="10"/>
    </w:p>
    <w:p w14:paraId="222AD707" w14:textId="7C8962AB" w:rsidR="008B787E" w:rsidRPr="008B787E" w:rsidRDefault="008B787E" w:rsidP="008B787E">
      <w:r>
        <w:rPr>
          <w:sz w:val="24"/>
        </w:rPr>
        <w:t>Activities:</w:t>
      </w:r>
    </w:p>
    <w:p w14:paraId="37111A0B" w14:textId="190D4D51" w:rsidR="008B787E" w:rsidRDefault="008B787E" w:rsidP="008B787E">
      <w:pPr>
        <w:pStyle w:val="ListParagraph"/>
        <w:numPr>
          <w:ilvl w:val="0"/>
          <w:numId w:val="34"/>
        </w:numPr>
      </w:pPr>
      <w:r>
        <w:t>Kick off meeting with WKS teacher</w:t>
      </w:r>
    </w:p>
    <w:p w14:paraId="2E5BECC0" w14:textId="5EA856E6" w:rsidR="008B787E" w:rsidRDefault="008B787E" w:rsidP="008B787E">
      <w:pPr>
        <w:pStyle w:val="ListParagraph"/>
        <w:numPr>
          <w:ilvl w:val="0"/>
          <w:numId w:val="34"/>
        </w:numPr>
      </w:pPr>
      <w:r>
        <w:t>Start working on Project Plan, URS, Test Plan</w:t>
      </w:r>
    </w:p>
    <w:p w14:paraId="7B1AA0A0" w14:textId="77777777" w:rsidR="008B787E" w:rsidRDefault="008B787E" w:rsidP="008B787E">
      <w:pPr>
        <w:pStyle w:val="ListParagraph"/>
        <w:ind w:left="720" w:firstLine="0"/>
      </w:pPr>
    </w:p>
    <w:p w14:paraId="6D196277" w14:textId="77777777" w:rsidR="008B787E" w:rsidRPr="00B82EDC" w:rsidRDefault="008B787E" w:rsidP="008B787E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02301DB7" w14:textId="6E68CF09" w:rsidR="008B787E" w:rsidRDefault="008B787E" w:rsidP="008B787E">
      <w:pPr>
        <w:pStyle w:val="ListParagraph"/>
        <w:numPr>
          <w:ilvl w:val="0"/>
          <w:numId w:val="35"/>
        </w:numPr>
      </w:pPr>
      <w:r>
        <w:t>None</w:t>
      </w:r>
    </w:p>
    <w:p w14:paraId="45DB8414" w14:textId="77777777" w:rsidR="00FF3E5B" w:rsidRPr="008B787E" w:rsidRDefault="00FF3E5B" w:rsidP="00FF3E5B">
      <w:pPr>
        <w:pStyle w:val="ListParagraph"/>
        <w:ind w:left="720" w:firstLine="0"/>
      </w:pPr>
    </w:p>
    <w:p w14:paraId="221D9C92" w14:textId="636F1AB3" w:rsidR="008B787E" w:rsidRDefault="008B787E" w:rsidP="008B787E">
      <w:pPr>
        <w:pStyle w:val="Heading2"/>
      </w:pPr>
      <w:bookmarkStart w:id="11" w:name="_Toc104413280"/>
      <w:r>
        <w:t>Week 12</w:t>
      </w:r>
      <w:bookmarkEnd w:id="11"/>
    </w:p>
    <w:p w14:paraId="5E15292B" w14:textId="77777777" w:rsidR="008B787E" w:rsidRPr="008B787E" w:rsidRDefault="008B787E" w:rsidP="008B787E">
      <w:r>
        <w:rPr>
          <w:sz w:val="24"/>
        </w:rPr>
        <w:t>Activities:</w:t>
      </w:r>
    </w:p>
    <w:p w14:paraId="3F35973F" w14:textId="77777777" w:rsidR="00841EB2" w:rsidRDefault="00841EB2" w:rsidP="008B787E">
      <w:pPr>
        <w:pStyle w:val="ListParagraph"/>
        <w:numPr>
          <w:ilvl w:val="0"/>
          <w:numId w:val="34"/>
        </w:numPr>
      </w:pPr>
      <w:r w:rsidRPr="00841EB2">
        <w:t>Q&amp;A/Feedback with WKS teacher</w:t>
      </w:r>
    </w:p>
    <w:p w14:paraId="66B147AC" w14:textId="7EEAACE5" w:rsidR="008B787E" w:rsidRDefault="00841EB2" w:rsidP="008B787E">
      <w:pPr>
        <w:pStyle w:val="ListParagraph"/>
        <w:numPr>
          <w:ilvl w:val="0"/>
          <w:numId w:val="34"/>
        </w:numPr>
      </w:pPr>
      <w:r>
        <w:t>W</w:t>
      </w:r>
      <w:r w:rsidR="008B787E">
        <w:t>orking on Project Plan, URS, Test Plan</w:t>
      </w:r>
    </w:p>
    <w:p w14:paraId="3A176D1F" w14:textId="77777777" w:rsidR="008B787E" w:rsidRDefault="008B787E" w:rsidP="008B787E">
      <w:pPr>
        <w:pStyle w:val="ListParagraph"/>
        <w:ind w:left="720" w:firstLine="0"/>
      </w:pPr>
    </w:p>
    <w:p w14:paraId="2FC21DB9" w14:textId="77777777" w:rsidR="008B787E" w:rsidRPr="00B82EDC" w:rsidRDefault="008B787E" w:rsidP="008B787E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44FB056B" w14:textId="4D70FD02" w:rsidR="008B787E" w:rsidRDefault="008B787E" w:rsidP="008B787E">
      <w:pPr>
        <w:pStyle w:val="ListParagraph"/>
        <w:numPr>
          <w:ilvl w:val="0"/>
          <w:numId w:val="36"/>
        </w:numPr>
      </w:pPr>
      <w:r>
        <w:t>None</w:t>
      </w:r>
    </w:p>
    <w:p w14:paraId="02A70228" w14:textId="415C4C65" w:rsidR="00841EB2" w:rsidRDefault="00841EB2" w:rsidP="00841EB2"/>
    <w:p w14:paraId="474CD3CD" w14:textId="4062BE8C" w:rsidR="00841EB2" w:rsidRDefault="00841EB2" w:rsidP="00841EB2">
      <w:pPr>
        <w:pStyle w:val="Heading2"/>
      </w:pPr>
      <w:bookmarkStart w:id="12" w:name="_Toc104413281"/>
      <w:r>
        <w:t>Week 13</w:t>
      </w:r>
      <w:bookmarkEnd w:id="12"/>
    </w:p>
    <w:p w14:paraId="69662BF9" w14:textId="77777777" w:rsidR="00841EB2" w:rsidRPr="008B787E" w:rsidRDefault="00841EB2" w:rsidP="00841EB2">
      <w:r>
        <w:rPr>
          <w:sz w:val="24"/>
        </w:rPr>
        <w:t>Activities:</w:t>
      </w:r>
    </w:p>
    <w:p w14:paraId="655C1C6F" w14:textId="77777777" w:rsidR="00841EB2" w:rsidRDefault="00841EB2" w:rsidP="00841EB2">
      <w:pPr>
        <w:pStyle w:val="ListParagraph"/>
        <w:numPr>
          <w:ilvl w:val="0"/>
          <w:numId w:val="34"/>
        </w:numPr>
      </w:pPr>
      <w:r w:rsidRPr="00841EB2">
        <w:t>Get feedback on PP, URS &amp; Test plan</w:t>
      </w:r>
    </w:p>
    <w:p w14:paraId="73D31611" w14:textId="137C704A" w:rsidR="00841EB2" w:rsidRDefault="00841EB2" w:rsidP="00841EB2">
      <w:pPr>
        <w:pStyle w:val="ListParagraph"/>
        <w:numPr>
          <w:ilvl w:val="0"/>
          <w:numId w:val="34"/>
        </w:numPr>
      </w:pPr>
      <w:r>
        <w:t>S</w:t>
      </w:r>
      <w:r w:rsidRPr="00841EB2">
        <w:t>tart designing the UML Class Diagram</w:t>
      </w:r>
    </w:p>
    <w:p w14:paraId="04028955" w14:textId="77777777" w:rsidR="00841EB2" w:rsidRPr="00B82EDC" w:rsidRDefault="00841EB2" w:rsidP="00841EB2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705B3ECB" w14:textId="51E76EDF" w:rsidR="00841EB2" w:rsidRDefault="00FF3E5B" w:rsidP="00841EB2">
      <w:pPr>
        <w:pStyle w:val="ListParagraph"/>
        <w:numPr>
          <w:ilvl w:val="0"/>
          <w:numId w:val="36"/>
        </w:numPr>
      </w:pPr>
      <w:r>
        <w:t>None</w:t>
      </w:r>
    </w:p>
    <w:p w14:paraId="27ED4444" w14:textId="5008848F" w:rsidR="00841EB2" w:rsidRDefault="00841EB2" w:rsidP="00841EB2"/>
    <w:p w14:paraId="287AAF7F" w14:textId="0A15BB08" w:rsidR="00841EB2" w:rsidRDefault="00841EB2" w:rsidP="00841EB2">
      <w:pPr>
        <w:pStyle w:val="Heading2"/>
      </w:pPr>
      <w:bookmarkStart w:id="13" w:name="_Toc104413282"/>
      <w:r>
        <w:lastRenderedPageBreak/>
        <w:t>Week 14</w:t>
      </w:r>
      <w:bookmarkEnd w:id="13"/>
    </w:p>
    <w:p w14:paraId="05AB6E89" w14:textId="77777777" w:rsidR="00841EB2" w:rsidRPr="008B787E" w:rsidRDefault="00841EB2" w:rsidP="00841EB2">
      <w:r>
        <w:rPr>
          <w:sz w:val="24"/>
        </w:rPr>
        <w:t>Activities:</w:t>
      </w:r>
    </w:p>
    <w:p w14:paraId="4D4675BD" w14:textId="77777777" w:rsidR="00841EB2" w:rsidRDefault="00841EB2" w:rsidP="00841EB2">
      <w:pPr>
        <w:pStyle w:val="ListParagraph"/>
        <w:numPr>
          <w:ilvl w:val="0"/>
          <w:numId w:val="34"/>
        </w:numPr>
      </w:pPr>
      <w:r w:rsidRPr="00841EB2">
        <w:t>Get feedback on your design</w:t>
      </w:r>
    </w:p>
    <w:p w14:paraId="23508890" w14:textId="62E0344F" w:rsidR="00841EB2" w:rsidRPr="00841EB2" w:rsidRDefault="00FF3E5B" w:rsidP="00841EB2">
      <w:pPr>
        <w:pStyle w:val="ListParagraph"/>
        <w:numPr>
          <w:ilvl w:val="0"/>
          <w:numId w:val="34"/>
        </w:numPr>
      </w:pPr>
      <w:r>
        <w:t>S</w:t>
      </w:r>
      <w:r w:rsidR="00841EB2" w:rsidRPr="00841EB2">
        <w:t>tart implementation of system</w:t>
      </w:r>
    </w:p>
    <w:p w14:paraId="6C54E30B" w14:textId="217BBEB9" w:rsidR="00841EB2" w:rsidRPr="00B82EDC" w:rsidRDefault="00841EB2" w:rsidP="00841EB2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0F970B38" w14:textId="336CBEEB" w:rsidR="00841EB2" w:rsidRDefault="00841EB2" w:rsidP="00841EB2">
      <w:pPr>
        <w:pStyle w:val="ListParagraph"/>
        <w:numPr>
          <w:ilvl w:val="0"/>
          <w:numId w:val="36"/>
        </w:numPr>
      </w:pPr>
      <w:r>
        <w:t>None</w:t>
      </w:r>
    </w:p>
    <w:p w14:paraId="6DE50DEB" w14:textId="1050C81C" w:rsidR="00841EB2" w:rsidRDefault="00841EB2" w:rsidP="00841EB2"/>
    <w:p w14:paraId="1BA41EC4" w14:textId="14A21136" w:rsidR="00841EB2" w:rsidRDefault="00841EB2" w:rsidP="00841EB2">
      <w:pPr>
        <w:pStyle w:val="Heading2"/>
      </w:pPr>
      <w:bookmarkStart w:id="14" w:name="_Toc104413283"/>
      <w:r>
        <w:t>Week 15</w:t>
      </w:r>
      <w:bookmarkEnd w:id="14"/>
    </w:p>
    <w:p w14:paraId="023D08F1" w14:textId="77777777" w:rsidR="00841EB2" w:rsidRPr="008B787E" w:rsidRDefault="00841EB2" w:rsidP="00841EB2">
      <w:r>
        <w:rPr>
          <w:sz w:val="24"/>
        </w:rPr>
        <w:t>Activities:</w:t>
      </w:r>
    </w:p>
    <w:p w14:paraId="2D9B2904" w14:textId="77777777" w:rsidR="00841EB2" w:rsidRDefault="00841EB2" w:rsidP="00841EB2">
      <w:pPr>
        <w:pStyle w:val="ListParagraph"/>
        <w:numPr>
          <w:ilvl w:val="0"/>
          <w:numId w:val="34"/>
        </w:numPr>
      </w:pPr>
      <w:r w:rsidRPr="00841EB2">
        <w:t>Continue implementation of system</w:t>
      </w:r>
    </w:p>
    <w:p w14:paraId="04CE05C5" w14:textId="0D8F8399" w:rsidR="00841EB2" w:rsidRPr="00841EB2" w:rsidRDefault="00841EB2" w:rsidP="00841EB2">
      <w:pPr>
        <w:pStyle w:val="ListParagraph"/>
        <w:numPr>
          <w:ilvl w:val="0"/>
          <w:numId w:val="34"/>
        </w:numPr>
      </w:pPr>
      <w:r>
        <w:t>S</w:t>
      </w:r>
      <w:r w:rsidRPr="00841EB2">
        <w:t xml:space="preserve">tart implementation of </w:t>
      </w:r>
      <w:r>
        <w:t>Unit Test</w:t>
      </w:r>
    </w:p>
    <w:p w14:paraId="6EC01A13" w14:textId="77777777" w:rsidR="00841EB2" w:rsidRPr="00B82EDC" w:rsidRDefault="00841EB2" w:rsidP="00841EB2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5AB53DFE" w14:textId="2CF3C2B8" w:rsidR="00841EB2" w:rsidRDefault="00841EB2" w:rsidP="00841EB2">
      <w:pPr>
        <w:pStyle w:val="ListParagraph"/>
        <w:numPr>
          <w:ilvl w:val="0"/>
          <w:numId w:val="36"/>
        </w:numPr>
      </w:pPr>
      <w:r>
        <w:t>None</w:t>
      </w:r>
    </w:p>
    <w:p w14:paraId="1E81CE69" w14:textId="3BE4DD92" w:rsidR="00841EB2" w:rsidRDefault="00841EB2" w:rsidP="00841EB2"/>
    <w:p w14:paraId="7D5156C8" w14:textId="15E972B2" w:rsidR="00841EB2" w:rsidRDefault="00841EB2" w:rsidP="00841EB2">
      <w:pPr>
        <w:pStyle w:val="Heading2"/>
      </w:pPr>
      <w:bookmarkStart w:id="15" w:name="_Toc104413284"/>
      <w:r>
        <w:t>Week 1</w:t>
      </w:r>
      <w:bookmarkEnd w:id="15"/>
      <w:r w:rsidR="00EE1B04">
        <w:t>6</w:t>
      </w:r>
    </w:p>
    <w:p w14:paraId="347B2673" w14:textId="77777777" w:rsidR="00841EB2" w:rsidRPr="008B787E" w:rsidRDefault="00841EB2" w:rsidP="00841EB2">
      <w:r>
        <w:rPr>
          <w:sz w:val="24"/>
        </w:rPr>
        <w:t>Activities:</w:t>
      </w:r>
    </w:p>
    <w:p w14:paraId="1A2AC6C6" w14:textId="4C92D17A" w:rsidR="00841EB2" w:rsidRDefault="00841EB2" w:rsidP="00841EB2">
      <w:pPr>
        <w:pStyle w:val="ListParagraph"/>
        <w:numPr>
          <w:ilvl w:val="0"/>
          <w:numId w:val="34"/>
        </w:numPr>
      </w:pPr>
      <w:r w:rsidRPr="00841EB2">
        <w:t>Finish implementation &amp; unit tests</w:t>
      </w:r>
    </w:p>
    <w:p w14:paraId="07F426A3" w14:textId="71A91F19" w:rsidR="00841EB2" w:rsidRPr="00FF3E5B" w:rsidRDefault="00841EB2" w:rsidP="00841EB2">
      <w:pPr>
        <w:pStyle w:val="ListParagraph"/>
        <w:numPr>
          <w:ilvl w:val="0"/>
          <w:numId w:val="34"/>
        </w:numPr>
        <w:rPr>
          <w:rFonts w:cstheme="minorHAnsi"/>
        </w:rPr>
      </w:pPr>
      <w:r w:rsidRPr="00841EB2">
        <w:t>create test report</w:t>
      </w:r>
    </w:p>
    <w:p w14:paraId="7ABEC7F7" w14:textId="33C31786" w:rsidR="00841EB2" w:rsidRPr="007645B0" w:rsidRDefault="00FF3E5B" w:rsidP="00E0034B">
      <w:pPr>
        <w:pStyle w:val="ListParagraph"/>
        <w:numPr>
          <w:ilvl w:val="0"/>
          <w:numId w:val="34"/>
        </w:numPr>
        <w:rPr>
          <w:rFonts w:cstheme="minorHAnsi"/>
        </w:rPr>
      </w:pPr>
      <w:r>
        <w:t>Polish all deliverables</w:t>
      </w:r>
    </w:p>
    <w:p w14:paraId="547C91A4" w14:textId="33A5CD39" w:rsidR="00841EB2" w:rsidRPr="00841EB2" w:rsidRDefault="00841EB2" w:rsidP="00841EB2">
      <w:pPr>
        <w:rPr>
          <w:rFonts w:cstheme="minorHAnsi"/>
        </w:rPr>
      </w:pPr>
      <w:r w:rsidRPr="00841EB2">
        <w:rPr>
          <w:rFonts w:cstheme="minorHAnsi"/>
        </w:rPr>
        <w:t>Deliverables:</w:t>
      </w:r>
    </w:p>
    <w:p w14:paraId="71D23651" w14:textId="6527FCF4" w:rsidR="00841EB2" w:rsidRPr="008B787E" w:rsidRDefault="00FF3E5B" w:rsidP="00C6720F">
      <w:pPr>
        <w:pStyle w:val="ListParagraph"/>
        <w:numPr>
          <w:ilvl w:val="0"/>
          <w:numId w:val="38"/>
        </w:numPr>
      </w:pPr>
      <w:r>
        <w:t>S</w:t>
      </w:r>
      <w:r w:rsidRPr="00FF3E5B">
        <w:t>ubmission</w:t>
      </w:r>
      <w:r>
        <w:t xml:space="preserve"> all the documentation and Software solution</w:t>
      </w:r>
      <w:r w:rsidRPr="00FF3E5B">
        <w:t xml:space="preserve"> before </w:t>
      </w:r>
      <w:r>
        <w:t>10</w:t>
      </w:r>
      <w:r w:rsidRPr="00482E0A">
        <w:rPr>
          <w:vertAlign w:val="superscript"/>
        </w:rPr>
        <w:t>th</w:t>
      </w:r>
      <w:r>
        <w:t xml:space="preserve"> of June, </w:t>
      </w:r>
      <w:r w:rsidRPr="00FF3E5B">
        <w:t>Friday 16.00</w:t>
      </w:r>
    </w:p>
    <w:p w14:paraId="0CEBA605" w14:textId="77777777" w:rsidR="00841EB2" w:rsidRPr="008B787E" w:rsidRDefault="00841EB2" w:rsidP="00841EB2"/>
    <w:p w14:paraId="38601F18" w14:textId="77777777" w:rsidR="008B787E" w:rsidRPr="008B787E" w:rsidRDefault="008B787E" w:rsidP="008B787E"/>
    <w:p w14:paraId="24A9B114" w14:textId="7838352A" w:rsidR="00E17D8A" w:rsidRPr="00A81C50" w:rsidRDefault="00E17D8A" w:rsidP="00A81C50">
      <w:pPr>
        <w:spacing w:after="200" w:line="276" w:lineRule="auto"/>
        <w:rPr>
          <w:sz w:val="32"/>
          <w:szCs w:val="32"/>
        </w:rPr>
      </w:pPr>
    </w:p>
    <w:sectPr w:rsidR="00E17D8A" w:rsidRPr="00A81C50" w:rsidSect="00BF5423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4F2A" w14:textId="77777777" w:rsidR="00A33E06" w:rsidRDefault="00A33E06">
      <w:pPr>
        <w:spacing w:after="0"/>
      </w:pPr>
      <w:r>
        <w:separator/>
      </w:r>
    </w:p>
  </w:endnote>
  <w:endnote w:type="continuationSeparator" w:id="0">
    <w:p w14:paraId="5188B6DA" w14:textId="77777777" w:rsidR="00A33E06" w:rsidRDefault="00A33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AA0E" w14:textId="77777777" w:rsidR="00172D10" w:rsidRDefault="00172D10">
    <w:pPr>
      <w:jc w:val="right"/>
    </w:pPr>
  </w:p>
  <w:p w14:paraId="28A9B095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0BD0D9" w:themeColor="accent3"/>
      </w:rPr>
      <w:sym w:font="Wingdings 2" w:char="F097"/>
    </w:r>
  </w:p>
  <w:p w14:paraId="10E8014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F6FC6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3C078" w14:textId="408CF139" w:rsidR="005D120C" w:rsidRPr="005D120C" w:rsidRDefault="005D120C">
        <w:pPr>
          <w:pStyle w:val="Footer"/>
          <w:jc w:val="center"/>
          <w:rPr>
            <w:color w:val="0F6FC6" w:themeColor="accent1"/>
          </w:rPr>
        </w:pPr>
        <w:r w:rsidRPr="005D120C">
          <w:rPr>
            <w:color w:val="0F6FC6" w:themeColor="accent1"/>
          </w:rPr>
          <w:fldChar w:fldCharType="begin"/>
        </w:r>
        <w:r w:rsidRPr="005D120C">
          <w:rPr>
            <w:color w:val="0F6FC6" w:themeColor="accent1"/>
          </w:rPr>
          <w:instrText xml:space="preserve"> PAGE   \* MERGEFORMAT </w:instrText>
        </w:r>
        <w:r w:rsidRPr="005D120C">
          <w:rPr>
            <w:color w:val="0F6FC6" w:themeColor="accent1"/>
          </w:rPr>
          <w:fldChar w:fldCharType="separate"/>
        </w:r>
        <w:r w:rsidR="00DB0EF4">
          <w:rPr>
            <w:noProof/>
            <w:color w:val="0F6FC6" w:themeColor="accent1"/>
          </w:rPr>
          <w:t>1</w:t>
        </w:r>
        <w:r w:rsidRPr="005D120C">
          <w:rPr>
            <w:noProof/>
            <w:color w:val="0F6FC6" w:themeColor="accent1"/>
          </w:rPr>
          <w:fldChar w:fldCharType="end"/>
        </w:r>
      </w:p>
    </w:sdtContent>
  </w:sdt>
  <w:p w14:paraId="665B93C8" w14:textId="5EDA6A26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755A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21DE79" wp14:editId="2860906A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90250" id="Group 17" o:spid="_x0000_s1026" alt="&quot;&quot;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B90FECA" wp14:editId="248B3B6A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8" name="Graphic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1AF2" w14:textId="77777777" w:rsidR="00A33E06" w:rsidRDefault="00A33E06">
      <w:pPr>
        <w:spacing w:after="0"/>
      </w:pPr>
      <w:r>
        <w:separator/>
      </w:r>
    </w:p>
  </w:footnote>
  <w:footnote w:type="continuationSeparator" w:id="0">
    <w:p w14:paraId="73568749" w14:textId="77777777" w:rsidR="00A33E06" w:rsidRDefault="00A33E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CC8B" w14:textId="7A46B6C0" w:rsidR="00172D10" w:rsidRPr="005D120C" w:rsidRDefault="009D45FA">
    <w:pPr>
      <w:jc w:val="center"/>
      <w:rPr>
        <w:color w:val="17406D" w:themeColor="text2"/>
      </w:rPr>
    </w:pPr>
    <w:r w:rsidRPr="009D45FA">
      <w:rPr>
        <w:color w:val="0F6FC6" w:themeColor="accent1"/>
      </w:rPr>
      <w:t>DuelSys inc. Software Solution</w:t>
    </w:r>
    <w:sdt>
      <w:sdtPr>
        <w:rPr>
          <w:color w:val="17406D" w:themeColor="text2"/>
        </w:rPr>
        <w:alias w:val="Ellipsis:"/>
        <w:tag w:val="Ellipsis:"/>
        <w:id w:val="-2048830323"/>
        <w:placeholder>
          <w:docPart w:val="F2595FA401174235BAA047607AD3A142"/>
        </w:placeholder>
        <w:temporary/>
        <w:showingPlcHdr/>
        <w15:appearance w15:val="hidden"/>
      </w:sdtPr>
      <w:sdtEndPr/>
      <w:sdtContent>
        <w:r w:rsidR="001D74FA" w:rsidRPr="001B0F06">
          <w:rPr>
            <w:color w:val="112F51" w:themeColor="text2" w:themeShade="BF"/>
          </w:rPr>
          <w:sym w:font="Symbol" w:char="F0B7"/>
        </w:r>
        <w:r w:rsidR="001D74FA" w:rsidRPr="001B0F06">
          <w:rPr>
            <w:color w:val="112F51" w:themeColor="text2" w:themeShade="BF"/>
          </w:rPr>
          <w:t xml:space="preserve"> </w:t>
        </w:r>
        <w:r w:rsidR="001D74FA" w:rsidRPr="001B0F06">
          <w:rPr>
            <w:color w:val="112F51" w:themeColor="text2" w:themeShade="BF"/>
          </w:rPr>
          <w:sym w:font="Symbol" w:char="F0B7"/>
        </w:r>
        <w:r w:rsidR="001D74FA" w:rsidRPr="001B0F06">
          <w:rPr>
            <w:color w:val="112F51" w:themeColor="text2" w:themeShade="BF"/>
          </w:rPr>
          <w:t xml:space="preserve"> </w:t>
        </w:r>
        <w:r w:rsidR="001D74FA" w:rsidRPr="001B0F06">
          <w:rPr>
            <w:color w:val="112F51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BA6E" w14:textId="7E1655E5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296DE81" wp14:editId="39EA3DDC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FE064D" id="Group 2" o:spid="_x0000_s1026" alt="&quot;&quot;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xNzQwNkQ7IA0K&#10;fQ0KPC9zdHlsZT4NCjxkZWZzPjwvZGVmcz48cGF0aCBkPSJNMjA5LjYgMTgxLjkgMjA5LjYgNjEu&#10;OCAxMDUuNSAxLjcgMS41IDYxLjggMS41IDE4MS45IDEwNS41IDI0MloiIGNsYXNzPSJzdDAgTXNm&#10;dE9mY1RobV9UZXh0Ml9TdHJva2UiIHN0cm9rZT0iIzE3NDA2RC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7C1D"/>
    <w:multiLevelType w:val="hybridMultilevel"/>
    <w:tmpl w:val="931E6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30F38"/>
    <w:multiLevelType w:val="hybridMultilevel"/>
    <w:tmpl w:val="90F2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E66ED"/>
    <w:multiLevelType w:val="hybridMultilevel"/>
    <w:tmpl w:val="F48438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F5923"/>
    <w:multiLevelType w:val="hybridMultilevel"/>
    <w:tmpl w:val="B8505A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F226F"/>
    <w:multiLevelType w:val="hybridMultilevel"/>
    <w:tmpl w:val="7DC8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4395B"/>
    <w:multiLevelType w:val="hybridMultilevel"/>
    <w:tmpl w:val="1FD2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A1480"/>
    <w:multiLevelType w:val="hybridMultilevel"/>
    <w:tmpl w:val="83723C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43FFD"/>
    <w:multiLevelType w:val="hybridMultilevel"/>
    <w:tmpl w:val="B22A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40C34"/>
    <w:multiLevelType w:val="hybridMultilevel"/>
    <w:tmpl w:val="A134DD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14001"/>
    <w:multiLevelType w:val="hybridMultilevel"/>
    <w:tmpl w:val="2E584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1235C"/>
    <w:multiLevelType w:val="hybridMultilevel"/>
    <w:tmpl w:val="6C7E8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17F5E"/>
    <w:multiLevelType w:val="hybridMultilevel"/>
    <w:tmpl w:val="045209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17D22"/>
    <w:multiLevelType w:val="hybridMultilevel"/>
    <w:tmpl w:val="B3CE7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B1538"/>
    <w:multiLevelType w:val="hybridMultilevel"/>
    <w:tmpl w:val="6FA8E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1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D93B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B87716"/>
    <w:multiLevelType w:val="hybridMultilevel"/>
    <w:tmpl w:val="9AFE7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833A7"/>
    <w:multiLevelType w:val="hybridMultilevel"/>
    <w:tmpl w:val="B96CF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02478"/>
    <w:multiLevelType w:val="hybridMultilevel"/>
    <w:tmpl w:val="72440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077F5"/>
    <w:multiLevelType w:val="hybridMultilevel"/>
    <w:tmpl w:val="6AF84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B21A0"/>
    <w:multiLevelType w:val="hybridMultilevel"/>
    <w:tmpl w:val="3D86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728C"/>
    <w:multiLevelType w:val="hybridMultilevel"/>
    <w:tmpl w:val="4968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D370D"/>
    <w:multiLevelType w:val="hybridMultilevel"/>
    <w:tmpl w:val="792C05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D3A52"/>
    <w:multiLevelType w:val="hybridMultilevel"/>
    <w:tmpl w:val="39AA9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54F88"/>
    <w:multiLevelType w:val="hybridMultilevel"/>
    <w:tmpl w:val="B8C85D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E2608"/>
    <w:multiLevelType w:val="hybridMultilevel"/>
    <w:tmpl w:val="7F08D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D34AE"/>
    <w:multiLevelType w:val="hybridMultilevel"/>
    <w:tmpl w:val="655E3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1456E"/>
    <w:multiLevelType w:val="hybridMultilevel"/>
    <w:tmpl w:val="94ECA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663879">
    <w:abstractNumId w:val="9"/>
  </w:num>
  <w:num w:numId="2" w16cid:durableId="407966647">
    <w:abstractNumId w:val="7"/>
  </w:num>
  <w:num w:numId="3" w16cid:durableId="698970106">
    <w:abstractNumId w:val="6"/>
  </w:num>
  <w:num w:numId="4" w16cid:durableId="379669997">
    <w:abstractNumId w:val="5"/>
  </w:num>
  <w:num w:numId="5" w16cid:durableId="588009180">
    <w:abstractNumId w:val="4"/>
  </w:num>
  <w:num w:numId="6" w16cid:durableId="1971008515">
    <w:abstractNumId w:val="8"/>
  </w:num>
  <w:num w:numId="7" w16cid:durableId="1199507955">
    <w:abstractNumId w:val="3"/>
  </w:num>
  <w:num w:numId="8" w16cid:durableId="308023455">
    <w:abstractNumId w:val="2"/>
  </w:num>
  <w:num w:numId="9" w16cid:durableId="373819564">
    <w:abstractNumId w:val="1"/>
  </w:num>
  <w:num w:numId="10" w16cid:durableId="405300282">
    <w:abstractNumId w:val="0"/>
  </w:num>
  <w:num w:numId="11" w16cid:durableId="1815096497">
    <w:abstractNumId w:val="14"/>
  </w:num>
  <w:num w:numId="12" w16cid:durableId="1956328913">
    <w:abstractNumId w:val="29"/>
  </w:num>
  <w:num w:numId="13" w16cid:durableId="170994465">
    <w:abstractNumId w:val="28"/>
  </w:num>
  <w:num w:numId="14" w16cid:durableId="1891308844">
    <w:abstractNumId w:val="19"/>
  </w:num>
  <w:num w:numId="15" w16cid:durableId="1499810005">
    <w:abstractNumId w:val="13"/>
  </w:num>
  <w:num w:numId="16" w16cid:durableId="1226839059">
    <w:abstractNumId w:val="26"/>
  </w:num>
  <w:num w:numId="17" w16cid:durableId="998269783">
    <w:abstractNumId w:val="36"/>
  </w:num>
  <w:num w:numId="18" w16cid:durableId="930551518">
    <w:abstractNumId w:val="31"/>
  </w:num>
  <w:num w:numId="19" w16cid:durableId="820389158">
    <w:abstractNumId w:val="20"/>
  </w:num>
  <w:num w:numId="20" w16cid:durableId="17512373">
    <w:abstractNumId w:val="15"/>
  </w:num>
  <w:num w:numId="21" w16cid:durableId="1646544713">
    <w:abstractNumId w:val="30"/>
  </w:num>
  <w:num w:numId="22" w16cid:durableId="1629700959">
    <w:abstractNumId w:val="22"/>
  </w:num>
  <w:num w:numId="23" w16cid:durableId="2124759371">
    <w:abstractNumId w:val="35"/>
  </w:num>
  <w:num w:numId="24" w16cid:durableId="596913048">
    <w:abstractNumId w:val="23"/>
  </w:num>
  <w:num w:numId="25" w16cid:durableId="1003707818">
    <w:abstractNumId w:val="33"/>
  </w:num>
  <w:num w:numId="26" w16cid:durableId="1508863757">
    <w:abstractNumId w:val="17"/>
  </w:num>
  <w:num w:numId="27" w16cid:durableId="1359697968">
    <w:abstractNumId w:val="37"/>
  </w:num>
  <w:num w:numId="28" w16cid:durableId="1405567449">
    <w:abstractNumId w:val="12"/>
  </w:num>
  <w:num w:numId="29" w16cid:durableId="410583917">
    <w:abstractNumId w:val="25"/>
  </w:num>
  <w:num w:numId="30" w16cid:durableId="1173180226">
    <w:abstractNumId w:val="11"/>
  </w:num>
  <w:num w:numId="31" w16cid:durableId="370039772">
    <w:abstractNumId w:val="24"/>
  </w:num>
  <w:num w:numId="32" w16cid:durableId="587927196">
    <w:abstractNumId w:val="16"/>
  </w:num>
  <w:num w:numId="33" w16cid:durableId="1774088692">
    <w:abstractNumId w:val="32"/>
  </w:num>
  <w:num w:numId="34" w16cid:durableId="1309167809">
    <w:abstractNumId w:val="18"/>
  </w:num>
  <w:num w:numId="35" w16cid:durableId="962926342">
    <w:abstractNumId w:val="10"/>
  </w:num>
  <w:num w:numId="36" w16cid:durableId="1216965181">
    <w:abstractNumId w:val="27"/>
  </w:num>
  <w:num w:numId="37" w16cid:durableId="398403151">
    <w:abstractNumId w:val="21"/>
  </w:num>
  <w:num w:numId="38" w16cid:durableId="16295062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FB"/>
    <w:rsid w:val="000050FB"/>
    <w:rsid w:val="000112F7"/>
    <w:rsid w:val="000203BE"/>
    <w:rsid w:val="00064DE1"/>
    <w:rsid w:val="00070888"/>
    <w:rsid w:val="00094803"/>
    <w:rsid w:val="00096B6E"/>
    <w:rsid w:val="000B1EA7"/>
    <w:rsid w:val="0010043F"/>
    <w:rsid w:val="00143831"/>
    <w:rsid w:val="00144C8E"/>
    <w:rsid w:val="00172D10"/>
    <w:rsid w:val="001769F2"/>
    <w:rsid w:val="00186863"/>
    <w:rsid w:val="00194F61"/>
    <w:rsid w:val="001A2155"/>
    <w:rsid w:val="001A2B80"/>
    <w:rsid w:val="001A378E"/>
    <w:rsid w:val="001B0F06"/>
    <w:rsid w:val="001C62C8"/>
    <w:rsid w:val="001C6B94"/>
    <w:rsid w:val="001D07C6"/>
    <w:rsid w:val="001D7190"/>
    <w:rsid w:val="001D74FA"/>
    <w:rsid w:val="001E5B39"/>
    <w:rsid w:val="00202812"/>
    <w:rsid w:val="002030E8"/>
    <w:rsid w:val="00225324"/>
    <w:rsid w:val="002477F7"/>
    <w:rsid w:val="00256E83"/>
    <w:rsid w:val="00260E5B"/>
    <w:rsid w:val="00262480"/>
    <w:rsid w:val="00263C13"/>
    <w:rsid w:val="00270A19"/>
    <w:rsid w:val="00281E7A"/>
    <w:rsid w:val="002A2E02"/>
    <w:rsid w:val="002A7A56"/>
    <w:rsid w:val="002D243B"/>
    <w:rsid w:val="002E20F4"/>
    <w:rsid w:val="002F0ACB"/>
    <w:rsid w:val="00302691"/>
    <w:rsid w:val="00325EBE"/>
    <w:rsid w:val="00364944"/>
    <w:rsid w:val="00372EFE"/>
    <w:rsid w:val="00374B02"/>
    <w:rsid w:val="00374C02"/>
    <w:rsid w:val="0038009F"/>
    <w:rsid w:val="00383422"/>
    <w:rsid w:val="003A4675"/>
    <w:rsid w:val="00426F60"/>
    <w:rsid w:val="00435B6D"/>
    <w:rsid w:val="0047620E"/>
    <w:rsid w:val="00482E0A"/>
    <w:rsid w:val="004905AD"/>
    <w:rsid w:val="004E22AC"/>
    <w:rsid w:val="004F53E9"/>
    <w:rsid w:val="005166E9"/>
    <w:rsid w:val="00527897"/>
    <w:rsid w:val="00532372"/>
    <w:rsid w:val="00540A5B"/>
    <w:rsid w:val="00550A69"/>
    <w:rsid w:val="00561054"/>
    <w:rsid w:val="005747FE"/>
    <w:rsid w:val="005800BE"/>
    <w:rsid w:val="00597011"/>
    <w:rsid w:val="005A15DE"/>
    <w:rsid w:val="005A7B2C"/>
    <w:rsid w:val="005C6B27"/>
    <w:rsid w:val="005D120C"/>
    <w:rsid w:val="005F25EF"/>
    <w:rsid w:val="006045D9"/>
    <w:rsid w:val="00627515"/>
    <w:rsid w:val="0063312B"/>
    <w:rsid w:val="00661A34"/>
    <w:rsid w:val="00673E92"/>
    <w:rsid w:val="00694109"/>
    <w:rsid w:val="006F1B94"/>
    <w:rsid w:val="00732598"/>
    <w:rsid w:val="00744705"/>
    <w:rsid w:val="0075116F"/>
    <w:rsid w:val="007645B0"/>
    <w:rsid w:val="00790927"/>
    <w:rsid w:val="007D754A"/>
    <w:rsid w:val="00805C11"/>
    <w:rsid w:val="00812413"/>
    <w:rsid w:val="00814823"/>
    <w:rsid w:val="008254C5"/>
    <w:rsid w:val="00841EB2"/>
    <w:rsid w:val="00881651"/>
    <w:rsid w:val="00883B68"/>
    <w:rsid w:val="00893E7B"/>
    <w:rsid w:val="008A25CD"/>
    <w:rsid w:val="008B787E"/>
    <w:rsid w:val="008D02C2"/>
    <w:rsid w:val="008D1790"/>
    <w:rsid w:val="008D5B92"/>
    <w:rsid w:val="008F5585"/>
    <w:rsid w:val="00901939"/>
    <w:rsid w:val="009066BC"/>
    <w:rsid w:val="0090777D"/>
    <w:rsid w:val="00937858"/>
    <w:rsid w:val="0096164A"/>
    <w:rsid w:val="0096592E"/>
    <w:rsid w:val="00972AFD"/>
    <w:rsid w:val="009823B0"/>
    <w:rsid w:val="009D45FA"/>
    <w:rsid w:val="00A17F56"/>
    <w:rsid w:val="00A272E4"/>
    <w:rsid w:val="00A33E06"/>
    <w:rsid w:val="00A403E9"/>
    <w:rsid w:val="00A56F31"/>
    <w:rsid w:val="00A81C50"/>
    <w:rsid w:val="00A83266"/>
    <w:rsid w:val="00AA14D3"/>
    <w:rsid w:val="00AA1B2F"/>
    <w:rsid w:val="00AA689A"/>
    <w:rsid w:val="00B42A15"/>
    <w:rsid w:val="00B431B9"/>
    <w:rsid w:val="00B737CA"/>
    <w:rsid w:val="00B76B9C"/>
    <w:rsid w:val="00B77B2F"/>
    <w:rsid w:val="00B82435"/>
    <w:rsid w:val="00B879A7"/>
    <w:rsid w:val="00B903A7"/>
    <w:rsid w:val="00BE2F1B"/>
    <w:rsid w:val="00BE435F"/>
    <w:rsid w:val="00BF5423"/>
    <w:rsid w:val="00C13B2F"/>
    <w:rsid w:val="00C23850"/>
    <w:rsid w:val="00C30A3D"/>
    <w:rsid w:val="00C47BAA"/>
    <w:rsid w:val="00C54716"/>
    <w:rsid w:val="00C74191"/>
    <w:rsid w:val="00C76345"/>
    <w:rsid w:val="00C77B9D"/>
    <w:rsid w:val="00CC4FCA"/>
    <w:rsid w:val="00CD24A6"/>
    <w:rsid w:val="00CD4008"/>
    <w:rsid w:val="00D26E42"/>
    <w:rsid w:val="00D60B49"/>
    <w:rsid w:val="00D647A5"/>
    <w:rsid w:val="00D73B98"/>
    <w:rsid w:val="00DA52A2"/>
    <w:rsid w:val="00DB0EF4"/>
    <w:rsid w:val="00DB2FCD"/>
    <w:rsid w:val="00DB5A25"/>
    <w:rsid w:val="00DC2EB5"/>
    <w:rsid w:val="00DD12A0"/>
    <w:rsid w:val="00E02964"/>
    <w:rsid w:val="00E14B97"/>
    <w:rsid w:val="00E17D8A"/>
    <w:rsid w:val="00E27BB0"/>
    <w:rsid w:val="00E35489"/>
    <w:rsid w:val="00E54CD4"/>
    <w:rsid w:val="00E56CA4"/>
    <w:rsid w:val="00E83D7C"/>
    <w:rsid w:val="00EB5FDB"/>
    <w:rsid w:val="00EE1B04"/>
    <w:rsid w:val="00EF78E7"/>
    <w:rsid w:val="00FB20AE"/>
    <w:rsid w:val="00FD2FA9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6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23"/>
    <w:pPr>
      <w:keepNext/>
      <w:keepLines/>
      <w:shd w:val="clear" w:color="auto" w:fill="0F6FC6" w:themeFill="accent1"/>
      <w:spacing w:before="360" w:after="24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2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112F51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112F51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23"/>
    <w:rPr>
      <w:rFonts w:asciiTheme="majorHAnsi" w:eastAsiaTheme="majorEastAsia" w:hAnsiTheme="majorHAnsi" w:cstheme="majorBidi"/>
      <w:bCs/>
      <w:color w:val="FFFFFF" w:themeColor="background1"/>
      <w:sz w:val="48"/>
      <w:szCs w:val="5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5423"/>
    <w:rPr>
      <w:rFonts w:asciiTheme="majorHAnsi" w:eastAsiaTheme="majorEastAsia" w:hAnsiTheme="majorHAnsi" w:cstheme="majorBidi"/>
      <w:b/>
      <w:bCs/>
      <w:color w:val="0F6FC6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112F51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0BD0D9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0BD0D9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112F51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112F51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F6FC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0F6FC6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0F6FC6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7D9532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08674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17D8A"/>
    <w:pPr>
      <w:tabs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FCA"/>
    <w:pPr>
      <w:spacing w:after="100"/>
      <w:ind w:left="220"/>
    </w:pPr>
  </w:style>
  <w:style w:type="character" w:customStyle="1" w:styleId="textlayer--absolute">
    <w:name w:val="textlayer--absolute"/>
    <w:basedOn w:val="DefaultParagraphFont"/>
    <w:rsid w:val="0081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8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4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6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9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7.png"/><Relationship Id="rId7" Type="http://schemas.openxmlformats.org/officeDocument/2006/relationships/image" Target="media/image12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4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3.png"/><Relationship Id="rId5" Type="http://schemas.openxmlformats.org/officeDocument/2006/relationships/image" Target="media/image5.png"/><Relationship Id="rId10" Type="http://schemas.openxmlformats.org/officeDocument/2006/relationships/image" Target="media/image12.png"/><Relationship Id="rId4" Type="http://schemas.openxmlformats.org/officeDocument/2006/relationships/image" Target="media/image4.svg"/><Relationship Id="rId9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ggieTom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95FA401174235BAA047607AD3A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283C1-6C98-486F-8800-95A31594D7E2}"/>
      </w:docPartPr>
      <w:docPartBody>
        <w:p w:rsidR="00AC2700" w:rsidRDefault="00F2488D">
          <w:pPr>
            <w:pStyle w:val="F2595FA401174235BAA047607AD3A142"/>
          </w:pPr>
          <w:r>
            <w:t>Type the document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32"/>
    <w:rsid w:val="000B3C00"/>
    <w:rsid w:val="00187CD4"/>
    <w:rsid w:val="002B7B32"/>
    <w:rsid w:val="002F599C"/>
    <w:rsid w:val="0039502B"/>
    <w:rsid w:val="003E49D9"/>
    <w:rsid w:val="004E47FF"/>
    <w:rsid w:val="0054794C"/>
    <w:rsid w:val="005F3C9F"/>
    <w:rsid w:val="005F6C08"/>
    <w:rsid w:val="008303E5"/>
    <w:rsid w:val="00AC2700"/>
    <w:rsid w:val="00BD4860"/>
    <w:rsid w:val="00C63A27"/>
    <w:rsid w:val="00E451A8"/>
    <w:rsid w:val="00F2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95FA401174235BAA047607AD3A142">
    <w:name w:val="F2595FA401174235BAA047607AD3A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E31E0-8CDD-4EA3-A445-F9056409D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CA3CB-B258-4656-B13F-C282AC27B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392F0-2E8B-48A9-964E-E0437DD50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A398037-1F8A-44FD-9423-07C8AC28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0</TotalTime>
  <Pages>8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Bazar App</vt:lpstr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Bazar App</dc:title>
  <dc:subject>Project Plan Document</dc:subject>
  <dc:creator/>
  <cp:lastModifiedBy/>
  <cp:revision>1</cp:revision>
  <dcterms:created xsi:type="dcterms:W3CDTF">2022-03-21T14:32:00Z</dcterms:created>
  <dcterms:modified xsi:type="dcterms:W3CDTF">2022-05-31T08:50:00Z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